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7353272"/>
        <w:docPartObj>
          <w:docPartGallery w:val="Cover Pages"/>
          <w:docPartUnique/>
        </w:docPartObj>
      </w:sdtPr>
      <w:sdtContent>
        <w:p w14:paraId="58545414" w14:textId="2BD22D65" w:rsidR="00694C0A" w:rsidRDefault="00694C0A"/>
        <w:p w14:paraId="110E6C06" w14:textId="0CFB9D67" w:rsidR="00694C0A" w:rsidRDefault="00694C0A">
          <w:r>
            <w:rPr>
              <w:noProof/>
              <w:lang w:eastAsia="zh-CN"/>
            </w:rPr>
            <mc:AlternateContent>
              <mc:Choice Requires="wps">
                <w:drawing>
                  <wp:anchor distT="0" distB="0" distL="114300" distR="114300" simplePos="0" relativeHeight="251662336" behindDoc="0" locked="0" layoutInCell="1" allowOverlap="1" wp14:anchorId="135C59CF" wp14:editId="58EE1F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5"/>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7-12T00:00:00Z">
                                    <w:dateFormat w:val="MMMM d, yyyy"/>
                                    <w:lid w:val="en-US"/>
                                    <w:storeMappedDataAs w:val="dateTime"/>
                                    <w:calendar w:val="gregorian"/>
                                  </w:date>
                                </w:sdtPr>
                                <w:sdtContent>
                                  <w:p w14:paraId="058B99F7" w14:textId="057F32C0" w:rsidR="00694C0A" w:rsidRDefault="009059E5">
                                    <w:pPr>
                                      <w:pStyle w:val="NoSpacing"/>
                                      <w:jc w:val="right"/>
                                      <w:rPr>
                                        <w:caps/>
                                        <w:color w:val="17365D" w:themeColor="text2" w:themeShade="BF"/>
                                        <w:sz w:val="40"/>
                                        <w:szCs w:val="40"/>
                                      </w:rPr>
                                    </w:pPr>
                                    <w:r>
                                      <w:rPr>
                                        <w:caps/>
                                        <w:color w:val="17365D" w:themeColor="text2" w:themeShade="BF"/>
                                        <w:sz w:val="40"/>
                                        <w:szCs w:val="40"/>
                                      </w:rPr>
                                      <w:t>July 12,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35C59CF" id="_x0000_t202" coordsize="21600,21600" o:spt="202" path="m,l,21600r21600,l21600,xe">
                    <v:stroke joinstyle="miter"/>
                    <v:path gradientshapeok="t" o:connecttype="rect"/>
                  </v:shapetype>
                  <v:shape id="Text Box 25"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7-12T00:00:00Z">
                              <w:dateFormat w:val="MMMM d, yyyy"/>
                              <w:lid w:val="en-US"/>
                              <w:storeMappedDataAs w:val="dateTime"/>
                              <w:calendar w:val="gregorian"/>
                            </w:date>
                          </w:sdtPr>
                          <w:sdtContent>
                            <w:p w14:paraId="058B99F7" w14:textId="057F32C0" w:rsidR="00694C0A" w:rsidRDefault="009059E5">
                              <w:pPr>
                                <w:pStyle w:val="NoSpacing"/>
                                <w:jc w:val="right"/>
                                <w:rPr>
                                  <w:caps/>
                                  <w:color w:val="17365D" w:themeColor="text2" w:themeShade="BF"/>
                                  <w:sz w:val="40"/>
                                  <w:szCs w:val="40"/>
                                </w:rPr>
                              </w:pPr>
                              <w:r>
                                <w:rPr>
                                  <w:caps/>
                                  <w:color w:val="17365D" w:themeColor="text2" w:themeShade="BF"/>
                                  <w:sz w:val="40"/>
                                  <w:szCs w:val="40"/>
                                </w:rPr>
                                <w:t>July 12, 2024</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4235D900" wp14:editId="26D2A0E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6"/>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79E5160" w14:textId="01970E8B" w:rsidR="00694C0A" w:rsidRDefault="00694C0A">
                                    <w:pPr>
                                      <w:pStyle w:val="NoSpacing"/>
                                      <w:jc w:val="right"/>
                                      <w:rPr>
                                        <w:caps/>
                                        <w:color w:val="262626" w:themeColor="text1" w:themeTint="D9"/>
                                        <w:sz w:val="28"/>
                                        <w:szCs w:val="28"/>
                                      </w:rPr>
                                    </w:pPr>
                                    <w:r>
                                      <w:rPr>
                                        <w:caps/>
                                        <w:color w:val="262626" w:themeColor="text1" w:themeTint="D9"/>
                                        <w:sz w:val="28"/>
                                        <w:szCs w:val="28"/>
                                      </w:rPr>
                                      <w:t>kiran jais chemmanatte</w:t>
                                    </w:r>
                                  </w:p>
                                </w:sdtContent>
                              </w:sdt>
                              <w:p w14:paraId="6FA4B600" w14:textId="4D288EA4" w:rsidR="00694C0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694C0A">
                                      <w:rPr>
                                        <w:caps/>
                                        <w:color w:val="262626" w:themeColor="text1" w:themeTint="D9"/>
                                        <w:sz w:val="20"/>
                                        <w:szCs w:val="20"/>
                                      </w:rPr>
                                      <w:t>RMIT University</w:t>
                                    </w:r>
                                  </w:sdtContent>
                                </w:sdt>
                              </w:p>
                              <w:p w14:paraId="1CE70DF2" w14:textId="4524D794" w:rsidR="00694C0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694C0A">
                                      <w:rPr>
                                        <w:color w:val="262626" w:themeColor="text1" w:themeTint="D9"/>
                                        <w:sz w:val="20"/>
                                        <w:szCs w:val="20"/>
                                      </w:rPr>
                                      <w:t>S3988985@student.rmit.edu.au</w:t>
                                    </w:r>
                                  </w:sdtContent>
                                </w:sdt>
                                <w:r w:rsidR="00694C0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235D900" id="Text Box 26"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79E5160" w14:textId="01970E8B" w:rsidR="00694C0A" w:rsidRDefault="00694C0A">
                              <w:pPr>
                                <w:pStyle w:val="NoSpacing"/>
                                <w:jc w:val="right"/>
                                <w:rPr>
                                  <w:caps/>
                                  <w:color w:val="262626" w:themeColor="text1" w:themeTint="D9"/>
                                  <w:sz w:val="28"/>
                                  <w:szCs w:val="28"/>
                                </w:rPr>
                              </w:pPr>
                              <w:r>
                                <w:rPr>
                                  <w:caps/>
                                  <w:color w:val="262626" w:themeColor="text1" w:themeTint="D9"/>
                                  <w:sz w:val="28"/>
                                  <w:szCs w:val="28"/>
                                </w:rPr>
                                <w:t>kiran jais chemmanatte</w:t>
                              </w:r>
                            </w:p>
                          </w:sdtContent>
                        </w:sdt>
                        <w:p w14:paraId="6FA4B600" w14:textId="4D288EA4" w:rsidR="00694C0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694C0A">
                                <w:rPr>
                                  <w:caps/>
                                  <w:color w:val="262626" w:themeColor="text1" w:themeTint="D9"/>
                                  <w:sz w:val="20"/>
                                  <w:szCs w:val="20"/>
                                </w:rPr>
                                <w:t>RMIT University</w:t>
                              </w:r>
                            </w:sdtContent>
                          </w:sdt>
                        </w:p>
                        <w:p w14:paraId="1CE70DF2" w14:textId="4524D794" w:rsidR="00694C0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694C0A">
                                <w:rPr>
                                  <w:color w:val="262626" w:themeColor="text1" w:themeTint="D9"/>
                                  <w:sz w:val="20"/>
                                  <w:szCs w:val="20"/>
                                </w:rPr>
                                <w:t>S3988985@student.rmit.edu.au</w:t>
                              </w:r>
                            </w:sdtContent>
                          </w:sdt>
                          <w:r w:rsidR="00694C0A">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797397D4" wp14:editId="62949F0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EBEA0" w14:textId="33BC2E60" w:rsidR="00694C0A" w:rsidRDefault="00000000">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F23B0">
                                      <w:rPr>
                                        <w:caps/>
                                        <w:color w:val="17365D" w:themeColor="text2" w:themeShade="BF"/>
                                        <w:sz w:val="52"/>
                                        <w:szCs w:val="52"/>
                                      </w:rPr>
                                      <w:t xml:space="preserve">Motor log </w:t>
                                    </w:r>
                                    <w:r w:rsidR="00694C0A">
                                      <w:rPr>
                                        <w:caps/>
                                        <w:color w:val="17365D" w:themeColor="text2" w:themeShade="BF"/>
                                        <w:sz w:val="52"/>
                                        <w:szCs w:val="52"/>
                                      </w:rPr>
                                      <w:t>DASHBOARD</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BB3E56E" w14:textId="54EDF738" w:rsidR="00694C0A" w:rsidRDefault="00694C0A">
                                    <w:pPr>
                                      <w:pStyle w:val="NoSpacing"/>
                                      <w:jc w:val="right"/>
                                      <w:rPr>
                                        <w:smallCaps/>
                                        <w:color w:val="1F497D" w:themeColor="text2"/>
                                        <w:sz w:val="36"/>
                                        <w:szCs w:val="36"/>
                                      </w:rPr>
                                    </w:pPr>
                                    <w:r>
                                      <w:rPr>
                                        <w:smallCaps/>
                                        <w:color w:val="1F497D" w:themeColor="text2"/>
                                        <w:sz w:val="36"/>
                                        <w:szCs w:val="36"/>
                                      </w:rPr>
                                      <w:t xml:space="preserve">Utilizing Power BI </w:t>
                                    </w:r>
                                    <w:r w:rsidR="003F23B0">
                                      <w:rPr>
                                        <w:smallCaps/>
                                        <w:color w:val="1F497D" w:themeColor="text2"/>
                                        <w:sz w:val="36"/>
                                        <w:szCs w:val="36"/>
                                      </w:rPr>
                                      <w:t>to create A</w:t>
                                    </w:r>
                                    <w:r w:rsidR="009059E5">
                                      <w:rPr>
                                        <w:smallCaps/>
                                        <w:color w:val="1F497D" w:themeColor="text2"/>
                                        <w:sz w:val="36"/>
                                        <w:szCs w:val="36"/>
                                      </w:rPr>
                                      <w:t xml:space="preserve"> weather </w:t>
                                    </w:r>
                                    <w:r w:rsidR="003F23B0">
                                      <w:rPr>
                                        <w:smallCaps/>
                                        <w:color w:val="1F497D" w:themeColor="text2"/>
                                        <w:sz w:val="36"/>
                                        <w:szCs w:val="36"/>
                                      </w:rPr>
                                      <w:t>DASHBOARD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97397D4" id="Text Box 27"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670EBEA0" w14:textId="33BC2E60" w:rsidR="00694C0A" w:rsidRDefault="00000000">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F23B0">
                                <w:rPr>
                                  <w:caps/>
                                  <w:color w:val="17365D" w:themeColor="text2" w:themeShade="BF"/>
                                  <w:sz w:val="52"/>
                                  <w:szCs w:val="52"/>
                                </w:rPr>
                                <w:t xml:space="preserve">Motor log </w:t>
                              </w:r>
                              <w:r w:rsidR="00694C0A">
                                <w:rPr>
                                  <w:caps/>
                                  <w:color w:val="17365D" w:themeColor="text2" w:themeShade="BF"/>
                                  <w:sz w:val="52"/>
                                  <w:szCs w:val="52"/>
                                </w:rPr>
                                <w:t>DASHBOARD</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BB3E56E" w14:textId="54EDF738" w:rsidR="00694C0A" w:rsidRDefault="00694C0A">
                              <w:pPr>
                                <w:pStyle w:val="NoSpacing"/>
                                <w:jc w:val="right"/>
                                <w:rPr>
                                  <w:smallCaps/>
                                  <w:color w:val="1F497D" w:themeColor="text2"/>
                                  <w:sz w:val="36"/>
                                  <w:szCs w:val="36"/>
                                </w:rPr>
                              </w:pPr>
                              <w:r>
                                <w:rPr>
                                  <w:smallCaps/>
                                  <w:color w:val="1F497D" w:themeColor="text2"/>
                                  <w:sz w:val="36"/>
                                  <w:szCs w:val="36"/>
                                </w:rPr>
                                <w:t xml:space="preserve">Utilizing Power BI </w:t>
                              </w:r>
                              <w:r w:rsidR="003F23B0">
                                <w:rPr>
                                  <w:smallCaps/>
                                  <w:color w:val="1F497D" w:themeColor="text2"/>
                                  <w:sz w:val="36"/>
                                  <w:szCs w:val="36"/>
                                </w:rPr>
                                <w:t>to create A</w:t>
                              </w:r>
                              <w:r w:rsidR="009059E5">
                                <w:rPr>
                                  <w:smallCaps/>
                                  <w:color w:val="1F497D" w:themeColor="text2"/>
                                  <w:sz w:val="36"/>
                                  <w:szCs w:val="36"/>
                                </w:rPr>
                                <w:t xml:space="preserve"> weather </w:t>
                              </w:r>
                              <w:r w:rsidR="003F23B0">
                                <w:rPr>
                                  <w:smallCaps/>
                                  <w:color w:val="1F497D" w:themeColor="text2"/>
                                  <w:sz w:val="36"/>
                                  <w:szCs w:val="36"/>
                                </w:rPr>
                                <w:t>DASHBOARD</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7AA55828" wp14:editId="3433F27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9FC3BC4" id="Group 2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" fillcolor="#c0504d [3205]" stroked="f" strokeweight="2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" fillcolor="#4f81bd [3204]" stroked="f" strokeweight="2pt">
                      <o:lock v:ext="edit" aspectratio="t"/>
                    </v:rect>
                    <w10:wrap anchorx="page" anchory="page"/>
                  </v:group>
                </w:pict>
              </mc:Fallback>
            </mc:AlternateContent>
          </w:r>
          <w:r>
            <w:br w:type="page"/>
          </w:r>
        </w:p>
      </w:sdtContent>
    </w:sdt>
    <w:p w14:paraId="329126D5" w14:textId="3B6C3D19" w:rsidR="00694C0A" w:rsidRDefault="00694C0A" w:rsidP="001E74C3">
      <w:pPr>
        <w:rPr>
          <w:rFonts w:ascii="Times New Roman" w:hAnsi="Times New Roman" w:cs="Times New Roman"/>
          <w:sz w:val="72"/>
          <w:szCs w:val="72"/>
          <w:lang w:val="en-US"/>
        </w:rPr>
      </w:pPr>
      <w:r>
        <w:rPr>
          <w:rFonts w:ascii="Times New Roman" w:hAnsi="Times New Roman" w:cs="Times New Roman"/>
          <w:sz w:val="72"/>
          <w:szCs w:val="72"/>
          <w:lang w:val="en-US"/>
        </w:rPr>
        <w:lastRenderedPageBreak/>
        <w:t>Table of Contents</w:t>
      </w:r>
    </w:p>
    <w:p w14:paraId="28753989" w14:textId="7DF6E1DD" w:rsidR="00ED2C0B" w:rsidRDefault="00ED2C0B" w:rsidP="001E74C3">
      <w:pPr>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5CC10229" w14:textId="7E244DC8" w:rsidR="00ED2C0B" w:rsidRDefault="00ED2C0B" w:rsidP="001E74C3">
      <w:pPr>
        <w:rPr>
          <w:rFonts w:ascii="Times New Roman" w:hAnsi="Times New Roman" w:cs="Times New Roman"/>
          <w:sz w:val="24"/>
          <w:szCs w:val="24"/>
          <w:lang w:val="en-US"/>
        </w:rPr>
      </w:pPr>
      <w:r>
        <w:rPr>
          <w:rFonts w:ascii="Times New Roman" w:hAnsi="Times New Roman" w:cs="Times New Roman"/>
          <w:sz w:val="24"/>
          <w:szCs w:val="24"/>
          <w:lang w:val="en-US"/>
        </w:rPr>
        <w:t>Objectives</w:t>
      </w:r>
    </w:p>
    <w:p w14:paraId="22193785" w14:textId="0AEC7BD3" w:rsidR="00ED2C0B" w:rsidRDefault="00ED2C0B" w:rsidP="001E74C3">
      <w:pPr>
        <w:rPr>
          <w:rFonts w:ascii="Times New Roman" w:hAnsi="Times New Roman" w:cs="Times New Roman"/>
          <w:sz w:val="24"/>
          <w:szCs w:val="24"/>
          <w:lang w:val="en-US"/>
        </w:rPr>
      </w:pPr>
      <w:r>
        <w:rPr>
          <w:rFonts w:ascii="Times New Roman" w:hAnsi="Times New Roman" w:cs="Times New Roman"/>
          <w:sz w:val="24"/>
          <w:szCs w:val="24"/>
          <w:lang w:val="en-US"/>
        </w:rPr>
        <w:t>Tasks and Observations</w:t>
      </w:r>
    </w:p>
    <w:p w14:paraId="7E37BC21" w14:textId="115CAB85" w:rsidR="00ED2C0B" w:rsidRDefault="00ED2C0B" w:rsidP="001E74C3">
      <w:pPr>
        <w:rPr>
          <w:rFonts w:ascii="Times New Roman" w:hAnsi="Times New Roman" w:cs="Times New Roman"/>
          <w:sz w:val="24"/>
          <w:szCs w:val="24"/>
          <w:lang w:val="en-US"/>
        </w:rPr>
      </w:pPr>
      <w:r>
        <w:rPr>
          <w:rFonts w:ascii="Times New Roman" w:hAnsi="Times New Roman" w:cs="Times New Roman"/>
          <w:sz w:val="24"/>
          <w:szCs w:val="24"/>
          <w:lang w:val="en-US"/>
        </w:rPr>
        <w:t>Data sources</w:t>
      </w:r>
    </w:p>
    <w:p w14:paraId="6D7D0DF8" w14:textId="26FEFBCE" w:rsidR="00ED2C0B" w:rsidRPr="00ED2C0B" w:rsidRDefault="00ED2C0B" w:rsidP="001E74C3">
      <w:pPr>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4270C8D1" w14:textId="77777777" w:rsidR="00694C0A" w:rsidRDefault="00694C0A">
      <w:pPr>
        <w:rPr>
          <w:rFonts w:ascii="Times New Roman" w:hAnsi="Times New Roman" w:cs="Times New Roman"/>
          <w:sz w:val="72"/>
          <w:szCs w:val="72"/>
          <w:lang w:val="en-US"/>
        </w:rPr>
      </w:pPr>
      <w:r>
        <w:rPr>
          <w:rFonts w:ascii="Times New Roman" w:hAnsi="Times New Roman" w:cs="Times New Roman"/>
          <w:sz w:val="72"/>
          <w:szCs w:val="72"/>
          <w:lang w:val="en-US"/>
        </w:rPr>
        <w:br w:type="page"/>
      </w:r>
    </w:p>
    <w:p w14:paraId="6FC032DD" w14:textId="1E8264C6" w:rsidR="0075294B" w:rsidRDefault="00694C0A" w:rsidP="001E74C3">
      <w:pPr>
        <w:rPr>
          <w:rFonts w:ascii="Times New Roman" w:hAnsi="Times New Roman" w:cs="Times New Roman"/>
          <w:sz w:val="72"/>
          <w:szCs w:val="72"/>
          <w:lang w:val="en-US"/>
        </w:rPr>
      </w:pPr>
      <w:r>
        <w:rPr>
          <w:rFonts w:ascii="Times New Roman" w:hAnsi="Times New Roman" w:cs="Times New Roman"/>
          <w:sz w:val="72"/>
          <w:szCs w:val="72"/>
          <w:lang w:val="en-US"/>
        </w:rPr>
        <w:lastRenderedPageBreak/>
        <w:t>Introduction</w:t>
      </w:r>
    </w:p>
    <w:p w14:paraId="5D670D1B" w14:textId="47E942BC" w:rsidR="00F262A7" w:rsidRPr="00F262A7" w:rsidRDefault="00F262A7" w:rsidP="001E74C3">
      <w:pPr>
        <w:rPr>
          <w:rFonts w:ascii="Times New Roman" w:hAnsi="Times New Roman" w:cs="Times New Roman"/>
          <w:sz w:val="24"/>
          <w:szCs w:val="24"/>
          <w:lang w:val="en-US"/>
        </w:rPr>
      </w:pPr>
    </w:p>
    <w:p w14:paraId="030DB292" w14:textId="77777777" w:rsidR="002B3DAA" w:rsidRDefault="002B3DAA" w:rsidP="009059E5">
      <w:pPr>
        <w:pStyle w:val="whitespace-normal"/>
        <w:numPr>
          <w:ilvl w:val="0"/>
          <w:numId w:val="9"/>
        </w:numPr>
        <w:rPr>
          <w:color w:val="000000"/>
        </w:rPr>
      </w:pPr>
      <w:r w:rsidRPr="009059E5">
        <w:rPr>
          <w:b/>
          <w:bCs/>
          <w:color w:val="000000"/>
        </w:rPr>
        <w:t>Power BI</w:t>
      </w:r>
      <w:r>
        <w:rPr>
          <w:color w:val="000000"/>
        </w:rPr>
        <w:t>: Power BI is a business analytics tool developed by Microsoft. It allows users to visualize data, share insights across an organization, and embed analytics into applications. Power BI can connect to various data sources, transform data, and create interactive dashboards and reports. It's widely used for data-driven decision making in businesses of all sizes.</w:t>
      </w:r>
    </w:p>
    <w:p w14:paraId="7A58C1FF" w14:textId="77777777" w:rsidR="009059E5" w:rsidRPr="009059E5" w:rsidRDefault="009059E5" w:rsidP="009059E5">
      <w:pPr>
        <w:pStyle w:val="ListParagraph"/>
        <w:numPr>
          <w:ilvl w:val="0"/>
          <w:numId w:val="9"/>
        </w:numPr>
        <w:rPr>
          <w:rFonts w:ascii="Times New Roman" w:hAnsi="Times New Roman" w:cs="Times New Roman"/>
          <w:sz w:val="24"/>
          <w:szCs w:val="24"/>
          <w:lang w:val="en-US"/>
        </w:rPr>
      </w:pPr>
      <w:r w:rsidRPr="009059E5">
        <w:rPr>
          <w:rFonts w:ascii="Times New Roman" w:hAnsi="Times New Roman" w:cs="Times New Roman"/>
          <w:b/>
          <w:bCs/>
          <w:sz w:val="24"/>
          <w:szCs w:val="24"/>
          <w:lang w:val="en-US"/>
        </w:rPr>
        <w:t>Azure Functions</w:t>
      </w:r>
      <w:r w:rsidRPr="009059E5">
        <w:rPr>
          <w:rFonts w:ascii="Times New Roman" w:hAnsi="Times New Roman" w:cs="Times New Roman"/>
          <w:sz w:val="24"/>
          <w:szCs w:val="24"/>
          <w:lang w:val="en-US"/>
        </w:rPr>
        <w:t xml:space="preserve"> is a serverless compute service offered by Microsoft Azure that enables developers to run code in response to events without managing infrastructure. It supports multiple programming languages and integrates seamlessly with other Azure services. Azure Functions automatically scales to meet demand, and users only pay for the compute time they consume. This service is ideal for processing data, integrating systems, working with IoT, and building simple APIs. Its event-driven architecture makes it suitable for tasks that require quick execution in response to triggers, such as changes in database records, incoming HTTP requests, or messages from other Azure services.</w:t>
      </w:r>
    </w:p>
    <w:p w14:paraId="3A174EBF" w14:textId="77777777" w:rsidR="009059E5" w:rsidRPr="009059E5" w:rsidRDefault="009059E5" w:rsidP="009059E5">
      <w:pPr>
        <w:rPr>
          <w:rFonts w:ascii="Times New Roman" w:hAnsi="Times New Roman" w:cs="Times New Roman"/>
          <w:sz w:val="24"/>
          <w:szCs w:val="24"/>
          <w:lang w:val="en-US"/>
        </w:rPr>
      </w:pPr>
    </w:p>
    <w:p w14:paraId="19873AAB" w14:textId="2B34B9A6" w:rsidR="00694C0A" w:rsidRPr="009059E5" w:rsidRDefault="009059E5" w:rsidP="009059E5">
      <w:pPr>
        <w:pStyle w:val="ListParagraph"/>
        <w:numPr>
          <w:ilvl w:val="0"/>
          <w:numId w:val="9"/>
        </w:numPr>
        <w:rPr>
          <w:rFonts w:ascii="Times New Roman" w:hAnsi="Times New Roman" w:cs="Times New Roman"/>
          <w:sz w:val="24"/>
          <w:szCs w:val="24"/>
          <w:lang w:val="en-US"/>
        </w:rPr>
      </w:pPr>
      <w:r w:rsidRPr="009059E5">
        <w:rPr>
          <w:rFonts w:ascii="Times New Roman" w:hAnsi="Times New Roman" w:cs="Times New Roman"/>
          <w:b/>
          <w:bCs/>
          <w:sz w:val="24"/>
          <w:szCs w:val="24"/>
          <w:lang w:val="en-US"/>
        </w:rPr>
        <w:t>APIs (Application Programming Interfaces)</w:t>
      </w:r>
      <w:r w:rsidRPr="009059E5">
        <w:rPr>
          <w:rFonts w:ascii="Times New Roman" w:hAnsi="Times New Roman" w:cs="Times New Roman"/>
          <w:sz w:val="24"/>
          <w:szCs w:val="24"/>
          <w:lang w:val="en-US"/>
        </w:rPr>
        <w:t xml:space="preserve"> are sets of protocols, routines, and tools for building software applications. They specify how software components should interact, allowing different applications to communicate with each other. APIs can be thought of as contracts between different software programs, defining the types of requests and data exchanges that can be made. They are crucial in modern software development, enabling developers to integrate diverse systems, access third-party services, and create modular, scalable applications. APIs can be designed for internal use within an organization, or they can be made public, allowing external developers to interact with a company's services or data in a controlled manner.</w:t>
      </w:r>
    </w:p>
    <w:p w14:paraId="528DEBA7" w14:textId="77777777" w:rsidR="00694C0A" w:rsidRDefault="00694C0A" w:rsidP="001E74C3">
      <w:pPr>
        <w:rPr>
          <w:rFonts w:ascii="Times New Roman" w:hAnsi="Times New Roman" w:cs="Times New Roman"/>
          <w:sz w:val="72"/>
          <w:szCs w:val="72"/>
          <w:lang w:val="en-US"/>
        </w:rPr>
      </w:pPr>
    </w:p>
    <w:p w14:paraId="077348D9" w14:textId="77777777" w:rsidR="00694C0A" w:rsidRDefault="00694C0A" w:rsidP="001E74C3">
      <w:pPr>
        <w:rPr>
          <w:rFonts w:ascii="Times New Roman" w:hAnsi="Times New Roman" w:cs="Times New Roman"/>
          <w:sz w:val="72"/>
          <w:szCs w:val="72"/>
          <w:lang w:val="en-US"/>
        </w:rPr>
      </w:pPr>
    </w:p>
    <w:p w14:paraId="5BE6A660" w14:textId="77777777" w:rsidR="00694C0A" w:rsidRDefault="00694C0A" w:rsidP="001E74C3">
      <w:pPr>
        <w:rPr>
          <w:rFonts w:ascii="Times New Roman" w:hAnsi="Times New Roman" w:cs="Times New Roman"/>
          <w:sz w:val="72"/>
          <w:szCs w:val="72"/>
          <w:lang w:val="en-US"/>
        </w:rPr>
      </w:pPr>
    </w:p>
    <w:p w14:paraId="09A2C7EA" w14:textId="77777777" w:rsidR="009059E5" w:rsidRDefault="009059E5" w:rsidP="001E74C3">
      <w:pPr>
        <w:rPr>
          <w:rFonts w:ascii="Times New Roman" w:hAnsi="Times New Roman" w:cs="Times New Roman"/>
          <w:sz w:val="72"/>
          <w:szCs w:val="72"/>
          <w:lang w:val="en-US"/>
        </w:rPr>
      </w:pPr>
    </w:p>
    <w:p w14:paraId="030193BC" w14:textId="4F0EE638" w:rsidR="00694C0A" w:rsidRDefault="00694C0A" w:rsidP="001E74C3">
      <w:pPr>
        <w:rPr>
          <w:rFonts w:ascii="Times New Roman" w:hAnsi="Times New Roman" w:cs="Times New Roman"/>
          <w:sz w:val="72"/>
          <w:szCs w:val="72"/>
          <w:lang w:val="en-US"/>
        </w:rPr>
      </w:pPr>
      <w:r>
        <w:rPr>
          <w:rFonts w:ascii="Times New Roman" w:hAnsi="Times New Roman" w:cs="Times New Roman"/>
          <w:sz w:val="72"/>
          <w:szCs w:val="72"/>
          <w:lang w:val="en-US"/>
        </w:rPr>
        <w:lastRenderedPageBreak/>
        <w:t>Objectives</w:t>
      </w:r>
    </w:p>
    <w:p w14:paraId="26C5FFD5"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1. Data Collection and Processing:</w:t>
      </w:r>
    </w:p>
    <w:p w14:paraId="14F45FFB"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Set up Azure Function to fetch daily weather data from a reliable API</w:t>
      </w:r>
    </w:p>
    <w:p w14:paraId="7E12CC3D"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Process and structure the data for dashboard display</w:t>
      </w:r>
    </w:p>
    <w:p w14:paraId="323238DF"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Store processed data in a suitable database or storage solution</w:t>
      </w:r>
    </w:p>
    <w:p w14:paraId="1BB241B3"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2. Dashboard Layout:</w:t>
      </w:r>
    </w:p>
    <w:p w14:paraId="208F3B08"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Create a matrix layout with time slots on the x-axis and weekdays on the y-axis</w:t>
      </w:r>
    </w:p>
    <w:p w14:paraId="31D874EE"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Implement responsive design for various screen sizes</w:t>
      </w:r>
    </w:p>
    <w:p w14:paraId="27A314CA"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3. Visual Representation:</w:t>
      </w:r>
    </w:p>
    <w:p w14:paraId="36615BE1"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Display weather patterns using appropriate icons or images in each matrix cell</w:t>
      </w:r>
    </w:p>
    <w:p w14:paraId="500EA00D"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Ensure images are clear and representative of the weather condition</w:t>
      </w:r>
    </w:p>
    <w:p w14:paraId="2C5CFFD8"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4. Interactive Features:</w:t>
      </w:r>
    </w:p>
    <w:p w14:paraId="06CFCD13"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Implement hover functionality to show tooltips</w:t>
      </w:r>
    </w:p>
    <w:p w14:paraId="6CFB0FF1"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Display detailed weather information in tooltips, including:</w:t>
      </w:r>
    </w:p>
    <w:p w14:paraId="769F79AC"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Temperature</w:t>
      </w:r>
    </w:p>
    <w:p w14:paraId="5F0BB5B1"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Feels-like temperature</w:t>
      </w:r>
    </w:p>
    <w:p w14:paraId="5F462B07"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Chance of rain</w:t>
      </w:r>
    </w:p>
    <w:p w14:paraId="21EDA2AE"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Amount of rain</w:t>
      </w:r>
    </w:p>
    <w:p w14:paraId="3486BFB5"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Wind speed</w:t>
      </w:r>
    </w:p>
    <w:p w14:paraId="2159E5CC"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5. Data Update Mechanism:</w:t>
      </w:r>
    </w:p>
    <w:p w14:paraId="10D192FC"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Configure Azure Function to run daily for data updates</w:t>
      </w:r>
    </w:p>
    <w:p w14:paraId="53009926"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Implement logic to refresh dashboard data without page reload</w:t>
      </w:r>
    </w:p>
    <w:p w14:paraId="76867960"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6. User Interface:</w:t>
      </w:r>
    </w:p>
    <w:p w14:paraId="1FEB5203"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Design an intuitive and visually appealing interface</w:t>
      </w:r>
    </w:p>
    <w:p w14:paraId="21B5F36A"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Include any necessary controls (e.g., location selection, date range)</w:t>
      </w:r>
    </w:p>
    <w:p w14:paraId="5C47F76F" w14:textId="77777777" w:rsidR="009059E5" w:rsidRPr="009059E5" w:rsidRDefault="009059E5" w:rsidP="009059E5">
      <w:pPr>
        <w:rPr>
          <w:rFonts w:ascii="Times New Roman" w:hAnsi="Times New Roman" w:cs="Times New Roman"/>
          <w:sz w:val="24"/>
          <w:szCs w:val="24"/>
          <w:lang w:val="en-US"/>
        </w:rPr>
      </w:pPr>
    </w:p>
    <w:p w14:paraId="4FEC3391"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lastRenderedPageBreak/>
        <w:t>7. Performance Optimization:</w:t>
      </w:r>
    </w:p>
    <w:p w14:paraId="33831E23"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Optimize image loading and display for smooth user experience</w:t>
      </w:r>
    </w:p>
    <w:p w14:paraId="48280419"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Implement efficient data retrieval and rendering techniques</w:t>
      </w:r>
    </w:p>
    <w:p w14:paraId="423215B0" w14:textId="77777777" w:rsidR="009059E5" w:rsidRPr="009059E5" w:rsidRDefault="009059E5" w:rsidP="009059E5">
      <w:pPr>
        <w:rPr>
          <w:rFonts w:ascii="Times New Roman" w:hAnsi="Times New Roman" w:cs="Times New Roman"/>
          <w:sz w:val="24"/>
          <w:szCs w:val="24"/>
          <w:lang w:val="en-US"/>
        </w:rPr>
      </w:pPr>
    </w:p>
    <w:p w14:paraId="1676DC47"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8. Testing and Quality Assurance:</w:t>
      </w:r>
    </w:p>
    <w:p w14:paraId="68ED5360"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Conduct thorough testing of all features and interactions</w:t>
      </w:r>
    </w:p>
    <w:p w14:paraId="73A483EE"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Ensure accuracy of displayed weather data</w:t>
      </w:r>
    </w:p>
    <w:p w14:paraId="09663D8C"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Test across different browsers and devices</w:t>
      </w:r>
    </w:p>
    <w:p w14:paraId="3253CF8B" w14:textId="77777777" w:rsidR="009059E5" w:rsidRPr="009059E5" w:rsidRDefault="009059E5" w:rsidP="009059E5">
      <w:pPr>
        <w:rPr>
          <w:rFonts w:ascii="Times New Roman" w:hAnsi="Times New Roman" w:cs="Times New Roman"/>
          <w:sz w:val="24"/>
          <w:szCs w:val="24"/>
          <w:lang w:val="en-US"/>
        </w:rPr>
      </w:pPr>
    </w:p>
    <w:p w14:paraId="544DDD5D"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9. Deployment and Maintenance:</w:t>
      </w:r>
    </w:p>
    <w:p w14:paraId="4A3218C5"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Deploy the dashboard to a suitable hosting platform</w:t>
      </w:r>
    </w:p>
    <w:p w14:paraId="7EED0B30"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Set up monitoring for the Azure Function and dashboard performance</w:t>
      </w:r>
    </w:p>
    <w:p w14:paraId="66D33788"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Plan for regular maintenance and updates</w:t>
      </w:r>
    </w:p>
    <w:p w14:paraId="5006496D" w14:textId="77777777" w:rsidR="009059E5" w:rsidRPr="009059E5" w:rsidRDefault="009059E5" w:rsidP="009059E5">
      <w:pPr>
        <w:rPr>
          <w:rFonts w:ascii="Times New Roman" w:hAnsi="Times New Roman" w:cs="Times New Roman"/>
          <w:sz w:val="24"/>
          <w:szCs w:val="24"/>
          <w:lang w:val="en-US"/>
        </w:rPr>
      </w:pPr>
    </w:p>
    <w:p w14:paraId="1C3BBF74"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10. Documentation:</w:t>
      </w:r>
    </w:p>
    <w:p w14:paraId="3B2C8B59"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Create user guide for dashboard interaction</w:t>
      </w:r>
    </w:p>
    <w:p w14:paraId="36EAB6BD" w14:textId="77777777" w:rsidR="009059E5" w:rsidRPr="009059E5" w:rsidRDefault="009059E5" w:rsidP="009059E5">
      <w:pPr>
        <w:rPr>
          <w:rFonts w:ascii="Times New Roman" w:hAnsi="Times New Roman" w:cs="Times New Roman"/>
          <w:sz w:val="24"/>
          <w:szCs w:val="24"/>
          <w:lang w:val="en-US"/>
        </w:rPr>
      </w:pPr>
      <w:r w:rsidRPr="009059E5">
        <w:rPr>
          <w:rFonts w:ascii="Times New Roman" w:hAnsi="Times New Roman" w:cs="Times New Roman"/>
          <w:sz w:val="24"/>
          <w:szCs w:val="24"/>
          <w:lang w:val="en-US"/>
        </w:rPr>
        <w:t xml:space="preserve">    - Document technical details for future maintenance and upgrades</w:t>
      </w:r>
    </w:p>
    <w:p w14:paraId="65714F98" w14:textId="77777777" w:rsidR="009059E5" w:rsidRPr="009059E5" w:rsidRDefault="009059E5" w:rsidP="009059E5">
      <w:pPr>
        <w:rPr>
          <w:rFonts w:ascii="Times New Roman" w:hAnsi="Times New Roman" w:cs="Times New Roman"/>
          <w:sz w:val="24"/>
          <w:szCs w:val="24"/>
          <w:lang w:val="en-US"/>
        </w:rPr>
      </w:pPr>
    </w:p>
    <w:p w14:paraId="02017D0A" w14:textId="77777777" w:rsidR="00694C0A" w:rsidRPr="00694C0A" w:rsidRDefault="00694C0A" w:rsidP="001E74C3">
      <w:pPr>
        <w:rPr>
          <w:rFonts w:ascii="Times New Roman" w:hAnsi="Times New Roman" w:cs="Times New Roman"/>
          <w:sz w:val="24"/>
          <w:szCs w:val="24"/>
          <w:lang w:val="en-US"/>
        </w:rPr>
      </w:pPr>
    </w:p>
    <w:p w14:paraId="78E11607" w14:textId="77777777" w:rsidR="00CA43F1" w:rsidRDefault="00CA43F1" w:rsidP="001E74C3">
      <w:pPr>
        <w:rPr>
          <w:rFonts w:ascii="Times New Roman" w:hAnsi="Times New Roman" w:cs="Times New Roman"/>
          <w:sz w:val="24"/>
          <w:szCs w:val="24"/>
          <w:lang w:val="en-US"/>
        </w:rPr>
      </w:pPr>
    </w:p>
    <w:p w14:paraId="02B3EDC7" w14:textId="77777777" w:rsidR="00CA43F1" w:rsidRPr="00C4620D" w:rsidRDefault="00CA43F1" w:rsidP="001E74C3">
      <w:pPr>
        <w:rPr>
          <w:rFonts w:ascii="Times New Roman" w:hAnsi="Times New Roman" w:cs="Times New Roman"/>
          <w:sz w:val="24"/>
          <w:szCs w:val="24"/>
          <w:lang w:val="en-US"/>
        </w:rPr>
      </w:pPr>
    </w:p>
    <w:p w14:paraId="03E95BB6" w14:textId="77777777" w:rsidR="00694C0A" w:rsidRDefault="00694C0A" w:rsidP="001E74C3">
      <w:pPr>
        <w:rPr>
          <w:rFonts w:ascii="Times New Roman" w:hAnsi="Times New Roman" w:cs="Times New Roman"/>
          <w:sz w:val="72"/>
          <w:szCs w:val="72"/>
          <w:lang w:val="en-US"/>
        </w:rPr>
      </w:pPr>
    </w:p>
    <w:p w14:paraId="28A74E24" w14:textId="36ED603E" w:rsidR="00694C0A" w:rsidRDefault="00694C0A" w:rsidP="0023132F">
      <w:pPr>
        <w:jc w:val="center"/>
        <w:rPr>
          <w:rFonts w:ascii="Times New Roman" w:hAnsi="Times New Roman" w:cs="Times New Roman"/>
          <w:sz w:val="72"/>
          <w:szCs w:val="72"/>
          <w:lang w:val="en-US"/>
        </w:rPr>
      </w:pPr>
    </w:p>
    <w:p w14:paraId="449593F8" w14:textId="77777777" w:rsidR="00694C0A" w:rsidRDefault="00694C0A" w:rsidP="001E74C3">
      <w:pPr>
        <w:rPr>
          <w:rFonts w:ascii="Times New Roman" w:hAnsi="Times New Roman" w:cs="Times New Roman"/>
          <w:sz w:val="72"/>
          <w:szCs w:val="72"/>
          <w:lang w:val="en-US"/>
        </w:rPr>
      </w:pPr>
    </w:p>
    <w:p w14:paraId="45BC1B16" w14:textId="764E96D6" w:rsidR="00694C0A" w:rsidRDefault="00694C0A" w:rsidP="001E74C3">
      <w:pPr>
        <w:rPr>
          <w:rFonts w:ascii="Times New Roman" w:hAnsi="Times New Roman" w:cs="Times New Roman"/>
          <w:sz w:val="72"/>
          <w:szCs w:val="72"/>
          <w:lang w:val="en-US"/>
        </w:rPr>
      </w:pPr>
      <w:r>
        <w:rPr>
          <w:rFonts w:ascii="Times New Roman" w:hAnsi="Times New Roman" w:cs="Times New Roman"/>
          <w:sz w:val="72"/>
          <w:szCs w:val="72"/>
          <w:lang w:val="en-US"/>
        </w:rPr>
        <w:t>Tasks and Observations</w:t>
      </w:r>
    </w:p>
    <w:p w14:paraId="05FEC9CD" w14:textId="3237A31A" w:rsidR="00C4620D" w:rsidRPr="006D47B7" w:rsidRDefault="00C4620D" w:rsidP="001E74C3">
      <w:pPr>
        <w:rPr>
          <w:rFonts w:ascii="Times New Roman" w:hAnsi="Times New Roman" w:cs="Times New Roman"/>
          <w:sz w:val="40"/>
          <w:szCs w:val="40"/>
          <w:u w:val="single"/>
          <w:lang w:val="en-US"/>
        </w:rPr>
      </w:pPr>
      <w:r w:rsidRPr="006D47B7">
        <w:rPr>
          <w:rFonts w:ascii="Times New Roman" w:hAnsi="Times New Roman" w:cs="Times New Roman"/>
          <w:sz w:val="40"/>
          <w:szCs w:val="40"/>
          <w:u w:val="single"/>
          <w:lang w:val="en-US"/>
        </w:rPr>
        <w:t xml:space="preserve">Task 1: </w:t>
      </w:r>
      <w:r w:rsidR="009059E5">
        <w:rPr>
          <w:rFonts w:ascii="Times New Roman" w:hAnsi="Times New Roman" w:cs="Times New Roman"/>
          <w:sz w:val="40"/>
          <w:szCs w:val="40"/>
          <w:u w:val="single"/>
          <w:lang w:val="en-US"/>
        </w:rPr>
        <w:t>Data collection with the help of APIs</w:t>
      </w:r>
    </w:p>
    <w:p w14:paraId="019D79A6" w14:textId="60E8C5EC" w:rsidR="0023132F" w:rsidRDefault="009059E5" w:rsidP="009059E5">
      <w:pPr>
        <w:rPr>
          <w:rFonts w:ascii="Times New Roman" w:hAnsi="Times New Roman" w:cs="Times New Roman"/>
          <w:sz w:val="24"/>
          <w:szCs w:val="24"/>
          <w:lang w:val="en-US"/>
        </w:rPr>
      </w:pPr>
      <w:r>
        <w:rPr>
          <w:rFonts w:ascii="Times New Roman" w:hAnsi="Times New Roman" w:cs="Times New Roman"/>
          <w:sz w:val="24"/>
          <w:szCs w:val="24"/>
          <w:lang w:val="en-US"/>
        </w:rPr>
        <w:t xml:space="preserve">The initial task was to research and find a proper API which can provide the required data for locations in Australia. Open Weather is a good API which provides a free service to obtain the required weather data </w:t>
      </w:r>
      <w:r w:rsidR="00EA0FE9">
        <w:rPr>
          <w:rFonts w:ascii="Times New Roman" w:hAnsi="Times New Roman" w:cs="Times New Roman"/>
          <w:sz w:val="24"/>
          <w:szCs w:val="24"/>
          <w:lang w:val="en-US"/>
        </w:rPr>
        <w:t xml:space="preserve"> </w:t>
      </w:r>
      <w:hyperlink r:id="rId12" w:anchor="list" w:history="1">
        <w:proofErr w:type="spellStart"/>
        <w:r w:rsidRPr="009059E5">
          <w:rPr>
            <w:rStyle w:val="Hyperlink"/>
            <w:rFonts w:ascii="Times New Roman" w:hAnsi="Times New Roman" w:cs="Times New Roman"/>
            <w:sz w:val="24"/>
            <w:szCs w:val="24"/>
            <w:lang w:val="en-US"/>
          </w:rPr>
          <w:t>Openweather</w:t>
        </w:r>
        <w:proofErr w:type="spellEnd"/>
      </w:hyperlink>
      <w:r>
        <w:rPr>
          <w:rFonts w:ascii="Times New Roman" w:hAnsi="Times New Roman" w:cs="Times New Roman"/>
          <w:sz w:val="24"/>
          <w:szCs w:val="24"/>
          <w:lang w:val="en-US"/>
        </w:rPr>
        <w:t xml:space="preserve">. An account is created and a new API key is </w:t>
      </w:r>
      <w:proofErr w:type="gramStart"/>
      <w:r>
        <w:rPr>
          <w:rFonts w:ascii="Times New Roman" w:hAnsi="Times New Roman" w:cs="Times New Roman"/>
          <w:sz w:val="24"/>
          <w:szCs w:val="24"/>
          <w:lang w:val="en-US"/>
        </w:rPr>
        <w:t>made .</w:t>
      </w:r>
      <w:proofErr w:type="gramEnd"/>
      <w:r>
        <w:rPr>
          <w:rFonts w:ascii="Times New Roman" w:hAnsi="Times New Roman" w:cs="Times New Roman"/>
          <w:sz w:val="24"/>
          <w:szCs w:val="24"/>
          <w:lang w:val="en-US"/>
        </w:rPr>
        <w:t xml:space="preserve"> </w:t>
      </w:r>
    </w:p>
    <w:p w14:paraId="1168C588" w14:textId="462A99C8" w:rsidR="009059E5" w:rsidRDefault="009059E5" w:rsidP="009059E5">
      <w:pPr>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008F7204">
        <w:rPr>
          <w:rFonts w:ascii="Times New Roman" w:hAnsi="Times New Roman" w:cs="Times New Roman"/>
          <w:sz w:val="24"/>
          <w:szCs w:val="24"/>
          <w:lang w:val="en-US"/>
        </w:rPr>
        <w:t>Api</w:t>
      </w:r>
      <w:r>
        <w:rPr>
          <w:rFonts w:ascii="Times New Roman" w:hAnsi="Times New Roman" w:cs="Times New Roman"/>
          <w:sz w:val="24"/>
          <w:szCs w:val="24"/>
          <w:lang w:val="en-US"/>
        </w:rPr>
        <w:t xml:space="preserve"> provides </w:t>
      </w:r>
      <w:proofErr w:type="gramStart"/>
      <w:r>
        <w:rPr>
          <w:rFonts w:ascii="Times New Roman" w:hAnsi="Times New Roman" w:cs="Times New Roman"/>
          <w:sz w:val="24"/>
          <w:szCs w:val="24"/>
          <w:lang w:val="en-US"/>
        </w:rPr>
        <w:t>3 hour</w:t>
      </w:r>
      <w:proofErr w:type="gramEnd"/>
      <w:r>
        <w:rPr>
          <w:rFonts w:ascii="Times New Roman" w:hAnsi="Times New Roman" w:cs="Times New Roman"/>
          <w:sz w:val="24"/>
          <w:szCs w:val="24"/>
          <w:lang w:val="en-US"/>
        </w:rPr>
        <w:t xml:space="preserve"> data on various weather aspects for a </w:t>
      </w:r>
      <w:r w:rsidR="008F7204">
        <w:rPr>
          <w:rFonts w:ascii="Times New Roman" w:hAnsi="Times New Roman" w:cs="Times New Roman"/>
          <w:sz w:val="24"/>
          <w:szCs w:val="24"/>
          <w:lang w:val="en-US"/>
        </w:rPr>
        <w:t>forecast</w:t>
      </w:r>
      <w:r>
        <w:rPr>
          <w:rFonts w:ascii="Times New Roman" w:hAnsi="Times New Roman" w:cs="Times New Roman"/>
          <w:sz w:val="24"/>
          <w:szCs w:val="24"/>
          <w:lang w:val="en-US"/>
        </w:rPr>
        <w:t xml:space="preserve"> of 5 days, the main input required is the latitude and longitude of the location. </w:t>
      </w:r>
    </w:p>
    <w:p w14:paraId="27DCB7BE" w14:textId="18C7EDBA" w:rsidR="008F7204" w:rsidRDefault="009059E5" w:rsidP="009059E5">
      <w:pPr>
        <w:rPr>
          <w:rFonts w:ascii="Times New Roman" w:hAnsi="Times New Roman" w:cs="Times New Roman"/>
          <w:sz w:val="24"/>
          <w:szCs w:val="24"/>
          <w:lang w:val="en-US"/>
        </w:rPr>
      </w:pPr>
      <w:r>
        <w:rPr>
          <w:rFonts w:ascii="Times New Roman" w:hAnsi="Times New Roman" w:cs="Times New Roman"/>
          <w:sz w:val="24"/>
          <w:szCs w:val="24"/>
          <w:lang w:val="en-US"/>
        </w:rPr>
        <w:t xml:space="preserve">The latitude and longitude can be found with this resource </w:t>
      </w:r>
      <w:r w:rsidR="008F7204">
        <w:rPr>
          <w:rFonts w:ascii="Times New Roman" w:hAnsi="Times New Roman" w:cs="Times New Roman"/>
          <w:sz w:val="24"/>
          <w:szCs w:val="24"/>
          <w:lang w:val="en-US"/>
        </w:rPr>
        <w:t xml:space="preserve">called </w:t>
      </w:r>
      <w:hyperlink r:id="rId13" w:history="1">
        <w:proofErr w:type="spellStart"/>
        <w:r w:rsidR="008F7204" w:rsidRPr="008F7204">
          <w:rPr>
            <w:rStyle w:val="Hyperlink"/>
            <w:rFonts w:ascii="Times New Roman" w:hAnsi="Times New Roman" w:cs="Times New Roman"/>
            <w:sz w:val="24"/>
            <w:szCs w:val="24"/>
            <w:lang w:val="en-US"/>
          </w:rPr>
          <w:t>mapquest</w:t>
        </w:r>
        <w:proofErr w:type="spellEnd"/>
      </w:hyperlink>
      <w:r w:rsidR="008F7204">
        <w:rPr>
          <w:rFonts w:ascii="Times New Roman" w:hAnsi="Times New Roman" w:cs="Times New Roman"/>
          <w:sz w:val="24"/>
          <w:szCs w:val="24"/>
          <w:lang w:val="en-US"/>
        </w:rPr>
        <w:t xml:space="preserve"> which provides worldwide latitude and longitude data given the address. The response of the API can be Json or </w:t>
      </w:r>
      <w:proofErr w:type="gramStart"/>
      <w:r w:rsidR="008F7204">
        <w:rPr>
          <w:rFonts w:ascii="Times New Roman" w:hAnsi="Times New Roman" w:cs="Times New Roman"/>
          <w:sz w:val="24"/>
          <w:szCs w:val="24"/>
          <w:lang w:val="en-US"/>
        </w:rPr>
        <w:t>Xml ,</w:t>
      </w:r>
      <w:proofErr w:type="gramEnd"/>
      <w:r w:rsidR="008F7204">
        <w:rPr>
          <w:rFonts w:ascii="Times New Roman" w:hAnsi="Times New Roman" w:cs="Times New Roman"/>
          <w:sz w:val="24"/>
          <w:szCs w:val="24"/>
          <w:lang w:val="en-US"/>
        </w:rPr>
        <w:t xml:space="preserve"> I am going with JSON for ease of use and compatibility with pandas. </w:t>
      </w:r>
    </w:p>
    <w:p w14:paraId="7F38D727" w14:textId="77777777" w:rsidR="009059E5" w:rsidRDefault="009059E5" w:rsidP="009059E5">
      <w:pPr>
        <w:rPr>
          <w:rFonts w:ascii="Times New Roman" w:hAnsi="Times New Roman" w:cs="Times New Roman"/>
          <w:sz w:val="24"/>
          <w:szCs w:val="24"/>
          <w:lang w:val="en-US"/>
        </w:rPr>
      </w:pPr>
    </w:p>
    <w:p w14:paraId="2DEA24E4" w14:textId="11138F30" w:rsidR="0023132F" w:rsidRPr="006D47B7" w:rsidRDefault="00F00198" w:rsidP="001E74C3">
      <w:pPr>
        <w:rPr>
          <w:rFonts w:ascii="Times New Roman" w:hAnsi="Times New Roman" w:cs="Times New Roman"/>
          <w:sz w:val="40"/>
          <w:szCs w:val="40"/>
          <w:u w:val="single"/>
          <w:lang w:val="en-US"/>
        </w:rPr>
      </w:pPr>
      <w:r w:rsidRPr="006D47B7">
        <w:rPr>
          <w:rFonts w:ascii="Times New Roman" w:hAnsi="Times New Roman" w:cs="Times New Roman"/>
          <w:sz w:val="40"/>
          <w:szCs w:val="40"/>
          <w:u w:val="single"/>
          <w:lang w:val="en-US"/>
        </w:rPr>
        <w:t xml:space="preserve">Task </w:t>
      </w:r>
      <w:r w:rsidR="006D47B7" w:rsidRPr="006D47B7">
        <w:rPr>
          <w:rFonts w:ascii="Times New Roman" w:hAnsi="Times New Roman" w:cs="Times New Roman"/>
          <w:sz w:val="40"/>
          <w:szCs w:val="40"/>
          <w:u w:val="single"/>
          <w:lang w:val="en-US"/>
        </w:rPr>
        <w:t>2:</w:t>
      </w:r>
      <w:r w:rsidRPr="006D47B7">
        <w:rPr>
          <w:rFonts w:ascii="Times New Roman" w:hAnsi="Times New Roman" w:cs="Times New Roman"/>
          <w:sz w:val="40"/>
          <w:szCs w:val="40"/>
          <w:u w:val="single"/>
          <w:lang w:val="en-US"/>
        </w:rPr>
        <w:t xml:space="preserve"> </w:t>
      </w:r>
      <w:r w:rsidR="008F7204">
        <w:rPr>
          <w:rFonts w:ascii="Times New Roman" w:hAnsi="Times New Roman" w:cs="Times New Roman"/>
          <w:sz w:val="40"/>
          <w:szCs w:val="40"/>
          <w:u w:val="single"/>
          <w:lang w:val="en-US"/>
        </w:rPr>
        <w:t>API Data cleaning with Pandas</w:t>
      </w:r>
    </w:p>
    <w:p w14:paraId="6D8E34F2" w14:textId="71B94B70" w:rsidR="00F00198" w:rsidRDefault="004F6F6B" w:rsidP="001E74C3">
      <w:pPr>
        <w:rPr>
          <w:rFonts w:ascii="Times New Roman" w:hAnsi="Times New Roman" w:cs="Times New Roman"/>
          <w:sz w:val="24"/>
          <w:szCs w:val="24"/>
          <w:lang w:val="en-US"/>
        </w:rPr>
      </w:pPr>
      <w:r>
        <w:rPr>
          <w:rFonts w:ascii="Times New Roman" w:hAnsi="Times New Roman" w:cs="Times New Roman"/>
          <w:sz w:val="24"/>
          <w:szCs w:val="24"/>
          <w:lang w:val="en-US"/>
        </w:rPr>
        <w:t xml:space="preserve">The data is pulled in the form of </w:t>
      </w:r>
      <w:proofErr w:type="gramStart"/>
      <w:r w:rsidR="00D63299">
        <w:rPr>
          <w:rFonts w:ascii="Times New Roman" w:hAnsi="Times New Roman" w:cs="Times New Roman"/>
          <w:sz w:val="24"/>
          <w:szCs w:val="24"/>
          <w:lang w:val="en-US"/>
        </w:rPr>
        <w:t>JSON ,</w:t>
      </w:r>
      <w:proofErr w:type="gramEnd"/>
      <w:r w:rsidR="00D63299">
        <w:rPr>
          <w:rFonts w:ascii="Times New Roman" w:hAnsi="Times New Roman" w:cs="Times New Roman"/>
          <w:sz w:val="24"/>
          <w:szCs w:val="24"/>
          <w:lang w:val="en-US"/>
        </w:rPr>
        <w:t xml:space="preserve"> the code used for that operation is here. </w:t>
      </w:r>
    </w:p>
    <w:p w14:paraId="388A89F1" w14:textId="31A85FE6" w:rsidR="006D47B7" w:rsidRDefault="00D63299" w:rsidP="004A4B0D">
      <w:pPr>
        <w:rPr>
          <w:sz w:val="40"/>
          <w:szCs w:val="40"/>
          <w:u w:val="single"/>
          <w:lang w:val="en-US"/>
        </w:rPr>
      </w:pPr>
      <w:r>
        <w:rPr>
          <w:noProof/>
          <w:sz w:val="40"/>
          <w:szCs w:val="40"/>
          <w:u w:val="single"/>
          <w:lang w:val="en-US"/>
        </w:rPr>
        <w:drawing>
          <wp:inline distT="0" distB="0" distL="0" distR="0" wp14:anchorId="2373D8E4" wp14:editId="00AF4A69">
            <wp:extent cx="6188710" cy="2116455"/>
            <wp:effectExtent l="0" t="0" r="0" b="4445"/>
            <wp:docPr id="1755349812" name="Picture 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49812" name="Picture 6" descr="A computer screen shot of a black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116455"/>
                    </a:xfrm>
                    <a:prstGeom prst="rect">
                      <a:avLst/>
                    </a:prstGeom>
                  </pic:spPr>
                </pic:pic>
              </a:graphicData>
            </a:graphic>
          </wp:inline>
        </w:drawing>
      </w:r>
    </w:p>
    <w:p w14:paraId="2226E943" w14:textId="44723EDC" w:rsidR="006D47B7" w:rsidRDefault="00D63299" w:rsidP="004A4B0D">
      <w:pPr>
        <w:rPr>
          <w:sz w:val="24"/>
          <w:szCs w:val="24"/>
          <w:lang w:val="en-US"/>
        </w:rPr>
      </w:pPr>
      <w:r>
        <w:rPr>
          <w:sz w:val="24"/>
          <w:szCs w:val="24"/>
          <w:lang w:val="en-US"/>
        </w:rPr>
        <w:t xml:space="preserve">This step is followed by data cleaning done to convert the file into csv format, the steps can been seen from the </w:t>
      </w:r>
      <w:proofErr w:type="gramStart"/>
      <w:r>
        <w:rPr>
          <w:sz w:val="24"/>
          <w:szCs w:val="24"/>
          <w:lang w:val="en-US"/>
        </w:rPr>
        <w:t>GitHub .</w:t>
      </w:r>
      <w:proofErr w:type="gramEnd"/>
      <w:r>
        <w:rPr>
          <w:sz w:val="24"/>
          <w:szCs w:val="24"/>
          <w:lang w:val="en-US"/>
        </w:rPr>
        <w:fldChar w:fldCharType="begin"/>
      </w:r>
      <w:r>
        <w:rPr>
          <w:sz w:val="24"/>
          <w:szCs w:val="24"/>
          <w:lang w:val="en-US"/>
        </w:rPr>
        <w:instrText>HYPERLINK "https://github.com/alkrona/weather-app"</w:instrText>
      </w:r>
      <w:r>
        <w:rPr>
          <w:sz w:val="24"/>
          <w:szCs w:val="24"/>
          <w:lang w:val="en-US"/>
        </w:rPr>
      </w:r>
      <w:r>
        <w:rPr>
          <w:sz w:val="24"/>
          <w:szCs w:val="24"/>
          <w:lang w:val="en-US"/>
        </w:rPr>
        <w:fldChar w:fldCharType="separate"/>
      </w:r>
      <w:r w:rsidRPr="00D63299">
        <w:rPr>
          <w:rStyle w:val="Hyperlink"/>
          <w:sz w:val="24"/>
          <w:szCs w:val="24"/>
          <w:lang w:val="en-US"/>
        </w:rPr>
        <w:t>repo</w:t>
      </w:r>
      <w:r>
        <w:rPr>
          <w:sz w:val="24"/>
          <w:szCs w:val="24"/>
          <w:lang w:val="en-US"/>
        </w:rPr>
        <w:fldChar w:fldCharType="end"/>
      </w:r>
      <w:r>
        <w:rPr>
          <w:sz w:val="24"/>
          <w:szCs w:val="24"/>
          <w:lang w:val="en-US"/>
        </w:rPr>
        <w:t>.</w:t>
      </w:r>
    </w:p>
    <w:p w14:paraId="315695DA" w14:textId="77777777" w:rsidR="00D63299" w:rsidRDefault="00D63299" w:rsidP="004A4B0D">
      <w:pPr>
        <w:rPr>
          <w:sz w:val="24"/>
          <w:szCs w:val="24"/>
          <w:lang w:val="en-US"/>
        </w:rPr>
      </w:pPr>
      <w:r>
        <w:rPr>
          <w:sz w:val="24"/>
          <w:szCs w:val="24"/>
          <w:lang w:val="en-US"/>
        </w:rPr>
        <w:t xml:space="preserve">Useful resources involve </w:t>
      </w:r>
    </w:p>
    <w:p w14:paraId="390C9213" w14:textId="47660EE7" w:rsidR="00D63299" w:rsidRDefault="00D63299" w:rsidP="004A4B0D">
      <w:pPr>
        <w:rPr>
          <w:sz w:val="24"/>
          <w:szCs w:val="24"/>
          <w:lang w:val="en-US"/>
        </w:rPr>
      </w:pPr>
      <w:r>
        <w:rPr>
          <w:sz w:val="24"/>
          <w:szCs w:val="24"/>
          <w:lang w:val="en-US"/>
        </w:rPr>
        <w:t xml:space="preserve">using lambda functions with </w:t>
      </w:r>
      <w:proofErr w:type="spellStart"/>
      <w:r>
        <w:rPr>
          <w:sz w:val="24"/>
          <w:szCs w:val="24"/>
          <w:lang w:val="en-US"/>
        </w:rPr>
        <w:t>dataframes</w:t>
      </w:r>
      <w:proofErr w:type="spellEnd"/>
      <w:r>
        <w:rPr>
          <w:sz w:val="24"/>
          <w:szCs w:val="24"/>
          <w:lang w:val="en-US"/>
        </w:rPr>
        <w:t xml:space="preserve"> </w:t>
      </w:r>
      <w:hyperlink r:id="rId15" w:anchor=":~:text=You%20can%20apply%20Lambda%20functions,results%20of%20the%20lambda%20function." w:history="1">
        <w:r w:rsidRPr="00D63299">
          <w:rPr>
            <w:rStyle w:val="Hyperlink"/>
            <w:sz w:val="24"/>
            <w:szCs w:val="24"/>
            <w:lang w:val="en-US"/>
          </w:rPr>
          <w:t>link</w:t>
        </w:r>
      </w:hyperlink>
      <w:r>
        <w:rPr>
          <w:sz w:val="24"/>
          <w:szCs w:val="24"/>
          <w:lang w:val="en-US"/>
        </w:rPr>
        <w:t xml:space="preserve">. </w:t>
      </w:r>
    </w:p>
    <w:p w14:paraId="0CE4C064" w14:textId="7D9755D5" w:rsidR="00D63299" w:rsidRDefault="00D63299" w:rsidP="004A4B0D">
      <w:pPr>
        <w:rPr>
          <w:sz w:val="24"/>
          <w:szCs w:val="24"/>
          <w:lang w:val="en-US"/>
        </w:rPr>
      </w:pPr>
      <w:r>
        <w:rPr>
          <w:sz w:val="24"/>
          <w:szCs w:val="24"/>
          <w:lang w:val="en-US"/>
        </w:rPr>
        <w:t xml:space="preserve">Transforming </w:t>
      </w:r>
      <w:proofErr w:type="spellStart"/>
      <w:r>
        <w:rPr>
          <w:sz w:val="24"/>
          <w:szCs w:val="24"/>
          <w:lang w:val="en-US"/>
        </w:rPr>
        <w:t>df</w:t>
      </w:r>
      <w:proofErr w:type="spellEnd"/>
      <w:r>
        <w:rPr>
          <w:sz w:val="24"/>
          <w:szCs w:val="24"/>
          <w:lang w:val="en-US"/>
        </w:rPr>
        <w:t xml:space="preserve"> columns with apply </w:t>
      </w:r>
      <w:hyperlink r:id="rId16" w:history="1">
        <w:r w:rsidRPr="00D63299">
          <w:rPr>
            <w:rStyle w:val="Hyperlink"/>
            <w:sz w:val="24"/>
            <w:szCs w:val="24"/>
            <w:lang w:val="en-US"/>
          </w:rPr>
          <w:t>link</w:t>
        </w:r>
      </w:hyperlink>
      <w:r>
        <w:rPr>
          <w:sz w:val="24"/>
          <w:szCs w:val="24"/>
          <w:lang w:val="en-US"/>
        </w:rPr>
        <w:t xml:space="preserve"> </w:t>
      </w:r>
      <w:hyperlink r:id="rId17" w:history="1">
        <w:r w:rsidRPr="00D63299">
          <w:rPr>
            <w:rStyle w:val="Hyperlink"/>
            <w:sz w:val="24"/>
            <w:szCs w:val="24"/>
            <w:lang w:val="en-US"/>
          </w:rPr>
          <w:t>link2</w:t>
        </w:r>
      </w:hyperlink>
    </w:p>
    <w:p w14:paraId="66A41964" w14:textId="07C64C2D" w:rsidR="00D63299" w:rsidRDefault="00D63299" w:rsidP="004A4B0D">
      <w:pPr>
        <w:rPr>
          <w:sz w:val="24"/>
          <w:szCs w:val="24"/>
          <w:lang w:val="en-US"/>
        </w:rPr>
      </w:pPr>
      <w:proofErr w:type="spellStart"/>
      <w:r>
        <w:rPr>
          <w:sz w:val="24"/>
          <w:szCs w:val="24"/>
          <w:lang w:val="en-US"/>
        </w:rPr>
        <w:lastRenderedPageBreak/>
        <w:t>Deepcopies</w:t>
      </w:r>
      <w:proofErr w:type="spellEnd"/>
      <w:r>
        <w:rPr>
          <w:sz w:val="24"/>
          <w:szCs w:val="24"/>
          <w:lang w:val="en-US"/>
        </w:rPr>
        <w:t xml:space="preserve"> in pandas </w:t>
      </w:r>
      <w:hyperlink r:id="rId18" w:history="1">
        <w:r w:rsidRPr="00D63299">
          <w:rPr>
            <w:rStyle w:val="Hyperlink"/>
            <w:sz w:val="24"/>
            <w:szCs w:val="24"/>
            <w:lang w:val="en-US"/>
          </w:rPr>
          <w:t>link</w:t>
        </w:r>
      </w:hyperlink>
    </w:p>
    <w:p w14:paraId="0AA4B43F" w14:textId="01B7BBE1" w:rsidR="00D63299" w:rsidRDefault="00D63299" w:rsidP="004A4B0D">
      <w:pPr>
        <w:rPr>
          <w:sz w:val="24"/>
          <w:szCs w:val="24"/>
          <w:lang w:val="en-US"/>
        </w:rPr>
      </w:pPr>
      <w:r>
        <w:rPr>
          <w:sz w:val="24"/>
          <w:szCs w:val="24"/>
          <w:lang w:val="en-US"/>
        </w:rPr>
        <w:t xml:space="preserve">Appending </w:t>
      </w:r>
      <w:proofErr w:type="spellStart"/>
      <w:r>
        <w:rPr>
          <w:sz w:val="24"/>
          <w:szCs w:val="24"/>
          <w:lang w:val="en-US"/>
        </w:rPr>
        <w:t>dfs</w:t>
      </w:r>
      <w:proofErr w:type="spellEnd"/>
      <w:r>
        <w:rPr>
          <w:sz w:val="24"/>
          <w:szCs w:val="24"/>
          <w:lang w:val="en-US"/>
        </w:rPr>
        <w:t xml:space="preserve"> with the </w:t>
      </w:r>
      <w:proofErr w:type="spellStart"/>
      <w:r>
        <w:rPr>
          <w:sz w:val="24"/>
          <w:szCs w:val="24"/>
          <w:lang w:val="en-US"/>
        </w:rPr>
        <w:t>concat</w:t>
      </w:r>
      <w:proofErr w:type="spellEnd"/>
      <w:r>
        <w:rPr>
          <w:sz w:val="24"/>
          <w:szCs w:val="24"/>
          <w:lang w:val="en-US"/>
        </w:rPr>
        <w:t xml:space="preserve"> function </w:t>
      </w:r>
      <w:hyperlink r:id="rId19" w:history="1">
        <w:r w:rsidRPr="00D63299">
          <w:rPr>
            <w:rStyle w:val="Hyperlink"/>
            <w:sz w:val="24"/>
            <w:szCs w:val="24"/>
            <w:lang w:val="en-US"/>
          </w:rPr>
          <w:t>link</w:t>
        </w:r>
      </w:hyperlink>
    </w:p>
    <w:p w14:paraId="15CBD2E3" w14:textId="77777777" w:rsidR="00D63299" w:rsidRDefault="00D63299" w:rsidP="004A4B0D">
      <w:pPr>
        <w:rPr>
          <w:sz w:val="24"/>
          <w:szCs w:val="24"/>
          <w:lang w:val="en-US"/>
        </w:rPr>
      </w:pPr>
    </w:p>
    <w:p w14:paraId="208705CE" w14:textId="0343649B" w:rsidR="00D63299" w:rsidRDefault="00D63299" w:rsidP="004A4B0D">
      <w:pPr>
        <w:rPr>
          <w:sz w:val="24"/>
          <w:szCs w:val="24"/>
          <w:lang w:val="en-US"/>
        </w:rPr>
      </w:pPr>
      <w:r>
        <w:rPr>
          <w:sz w:val="24"/>
          <w:szCs w:val="24"/>
          <w:lang w:val="en-US"/>
        </w:rPr>
        <w:t xml:space="preserve">Moreover for the purpose of modelling, another excel is created which has access to the different weather conditions and </w:t>
      </w:r>
      <w:proofErr w:type="spellStart"/>
      <w:r>
        <w:rPr>
          <w:sz w:val="24"/>
          <w:szCs w:val="24"/>
          <w:lang w:val="en-US"/>
        </w:rPr>
        <w:t>png</w:t>
      </w:r>
      <w:proofErr w:type="spellEnd"/>
      <w:r>
        <w:rPr>
          <w:sz w:val="24"/>
          <w:szCs w:val="24"/>
          <w:lang w:val="en-US"/>
        </w:rPr>
        <w:t xml:space="preserve"> images showcasing the images the source was copied from this </w:t>
      </w:r>
      <w:hyperlink r:id="rId20" w:anchor="Weather-Condition-Codes-2" w:history="1">
        <w:r w:rsidR="00887092" w:rsidRPr="00887092">
          <w:rPr>
            <w:rStyle w:val="Hyperlink"/>
            <w:sz w:val="24"/>
            <w:szCs w:val="24"/>
            <w:lang w:val="en-US"/>
          </w:rPr>
          <w:t>site</w:t>
        </w:r>
      </w:hyperlink>
      <w:r>
        <w:rPr>
          <w:sz w:val="24"/>
          <w:szCs w:val="24"/>
          <w:lang w:val="en-US"/>
        </w:rPr>
        <w:t xml:space="preserve">. </w:t>
      </w:r>
    </w:p>
    <w:p w14:paraId="6A865368" w14:textId="77777777" w:rsidR="00D63299" w:rsidRPr="00D63299" w:rsidRDefault="00D63299" w:rsidP="004A4B0D">
      <w:pPr>
        <w:rPr>
          <w:sz w:val="24"/>
          <w:szCs w:val="24"/>
          <w:lang w:val="en-US"/>
        </w:rPr>
      </w:pPr>
    </w:p>
    <w:p w14:paraId="37E011A1" w14:textId="77777777" w:rsidR="006D47B7" w:rsidRDefault="006D47B7" w:rsidP="004A4B0D">
      <w:pPr>
        <w:rPr>
          <w:sz w:val="40"/>
          <w:szCs w:val="40"/>
          <w:u w:val="single"/>
          <w:lang w:val="en-US"/>
        </w:rPr>
      </w:pPr>
    </w:p>
    <w:p w14:paraId="37CE2F09" w14:textId="64C60581" w:rsidR="006D47B7" w:rsidRPr="006D47B7" w:rsidRDefault="00F00198" w:rsidP="00E57038">
      <w:pPr>
        <w:rPr>
          <w:sz w:val="40"/>
          <w:szCs w:val="40"/>
          <w:lang w:val="en-US"/>
        </w:rPr>
      </w:pPr>
      <w:r w:rsidRPr="006D47B7">
        <w:rPr>
          <w:sz w:val="40"/>
          <w:szCs w:val="40"/>
          <w:u w:val="single"/>
          <w:lang w:val="en-US"/>
        </w:rPr>
        <w:t xml:space="preserve">Task </w:t>
      </w:r>
      <w:proofErr w:type="gramStart"/>
      <w:r w:rsidRPr="006D47B7">
        <w:rPr>
          <w:sz w:val="40"/>
          <w:szCs w:val="40"/>
          <w:u w:val="single"/>
          <w:lang w:val="en-US"/>
        </w:rPr>
        <w:t>3 :</w:t>
      </w:r>
      <w:proofErr w:type="gramEnd"/>
      <w:r w:rsidRPr="006D47B7">
        <w:rPr>
          <w:sz w:val="40"/>
          <w:szCs w:val="40"/>
          <w:u w:val="single"/>
          <w:lang w:val="en-US"/>
        </w:rPr>
        <w:t xml:space="preserve"> </w:t>
      </w:r>
      <w:r w:rsidR="006D47B7" w:rsidRPr="006D47B7">
        <w:rPr>
          <w:sz w:val="40"/>
          <w:szCs w:val="40"/>
          <w:u w:val="single"/>
          <w:lang w:val="en-US"/>
        </w:rPr>
        <w:t xml:space="preserve">Data modelling </w:t>
      </w:r>
    </w:p>
    <w:p w14:paraId="7421B9BF" w14:textId="77777777" w:rsidR="006D47B7" w:rsidRDefault="006D47B7" w:rsidP="008C7FED">
      <w:pPr>
        <w:rPr>
          <w:sz w:val="72"/>
          <w:szCs w:val="72"/>
        </w:rPr>
      </w:pPr>
    </w:p>
    <w:p w14:paraId="237DF723" w14:textId="06E7BCE7" w:rsidR="00ED2C0B" w:rsidRDefault="00ED2C0B" w:rsidP="00ED2C0B">
      <w:pPr>
        <w:pStyle w:val="Caption"/>
        <w:jc w:val="center"/>
      </w:pPr>
    </w:p>
    <w:p w14:paraId="2E57D1CF" w14:textId="77777777" w:rsidR="00ED2C0B" w:rsidRPr="00ED2C0B" w:rsidRDefault="00ED2C0B" w:rsidP="00ED2C0B"/>
    <w:p w14:paraId="5777745E" w14:textId="55ACD9AF" w:rsidR="00EA0FE9" w:rsidRDefault="00EA0FE9" w:rsidP="00D6526D">
      <w:pPr>
        <w:rPr>
          <w:rFonts w:ascii="Times New Roman" w:hAnsi="Times New Roman" w:cs="Times New Roman"/>
          <w:sz w:val="40"/>
          <w:szCs w:val="40"/>
          <w:u w:val="single"/>
        </w:rPr>
      </w:pPr>
      <w:r w:rsidRPr="00EA0FE9">
        <w:rPr>
          <w:rFonts w:ascii="Times New Roman" w:hAnsi="Times New Roman" w:cs="Times New Roman"/>
          <w:sz w:val="40"/>
          <w:szCs w:val="40"/>
          <w:u w:val="single"/>
        </w:rPr>
        <w:t xml:space="preserve">Task 4: Visual design </w:t>
      </w:r>
    </w:p>
    <w:p w14:paraId="26AD4E00" w14:textId="45934E8C" w:rsidR="00A15438" w:rsidRDefault="00A15438" w:rsidP="00A15438">
      <w:pPr>
        <w:rPr>
          <w:rFonts w:ascii="Times New Roman" w:hAnsi="Times New Roman" w:cs="Times New Roman"/>
          <w:sz w:val="40"/>
          <w:szCs w:val="40"/>
        </w:rPr>
      </w:pPr>
      <w:r>
        <w:rPr>
          <w:rFonts w:ascii="Times New Roman" w:hAnsi="Times New Roman" w:cs="Times New Roman"/>
          <w:sz w:val="40"/>
          <w:szCs w:val="40"/>
        </w:rPr>
        <w:t>Task 5: Dashboard sharing and post development plan.</w:t>
      </w:r>
    </w:p>
    <w:p w14:paraId="1BA75A59" w14:textId="77777777" w:rsidR="00BC1C97" w:rsidRPr="00A15438" w:rsidRDefault="00BC1C97" w:rsidP="00A15438">
      <w:pPr>
        <w:rPr>
          <w:rFonts w:ascii="Times New Roman" w:hAnsi="Times New Roman" w:cs="Times New Roman"/>
          <w:sz w:val="24"/>
          <w:szCs w:val="24"/>
        </w:rPr>
      </w:pPr>
    </w:p>
    <w:p w14:paraId="597C9F5D" w14:textId="77777777" w:rsidR="00A15438" w:rsidRPr="00A15438" w:rsidRDefault="00A15438" w:rsidP="00A15438"/>
    <w:p w14:paraId="3E77E323" w14:textId="6EB601FF" w:rsidR="00D6526D" w:rsidRDefault="00D6526D" w:rsidP="00D6526D">
      <w:pPr>
        <w:rPr>
          <w:sz w:val="72"/>
          <w:szCs w:val="72"/>
        </w:rPr>
      </w:pPr>
      <w:r>
        <w:rPr>
          <w:sz w:val="72"/>
          <w:szCs w:val="72"/>
        </w:rPr>
        <w:t>Data Resources</w:t>
      </w:r>
    </w:p>
    <w:p w14:paraId="6EBE78B7" w14:textId="77777777" w:rsidR="00BC1C97" w:rsidRDefault="00000000" w:rsidP="00BC1C97">
      <w:hyperlink r:id="rId21" w:history="1">
        <w:r w:rsidR="00BC1C97" w:rsidRPr="00D971C4">
          <w:rPr>
            <w:rStyle w:val="Hyperlink"/>
          </w:rPr>
          <w:t>Excel Sheet</w:t>
        </w:r>
      </w:hyperlink>
    </w:p>
    <w:p w14:paraId="5B973608" w14:textId="77777777" w:rsidR="00BC1C97" w:rsidRDefault="00BC1C97" w:rsidP="00BC1C97"/>
    <w:p w14:paraId="6964C55C" w14:textId="77777777" w:rsidR="0023132F" w:rsidRDefault="0023132F" w:rsidP="0023132F">
      <w:pPr>
        <w:rPr>
          <w:rFonts w:eastAsia="Times New Roman"/>
        </w:rPr>
      </w:pPr>
    </w:p>
    <w:p w14:paraId="0DC4239F" w14:textId="77777777" w:rsidR="0023132F" w:rsidRDefault="0023132F" w:rsidP="0023132F">
      <w:pPr>
        <w:rPr>
          <w:rFonts w:eastAsia="Times New Roman"/>
        </w:rPr>
      </w:pPr>
    </w:p>
    <w:p w14:paraId="1C35E79A" w14:textId="77777777" w:rsidR="0023132F" w:rsidRDefault="0023132F" w:rsidP="0023132F">
      <w:pPr>
        <w:rPr>
          <w:rFonts w:eastAsia="Times New Roman"/>
        </w:rPr>
      </w:pPr>
    </w:p>
    <w:p w14:paraId="15E79858" w14:textId="77777777" w:rsidR="0023132F" w:rsidRDefault="0023132F" w:rsidP="0023132F">
      <w:pPr>
        <w:rPr>
          <w:rFonts w:eastAsia="Times New Roman"/>
        </w:rPr>
      </w:pPr>
    </w:p>
    <w:p w14:paraId="50759167" w14:textId="42B8860D" w:rsidR="0023132F" w:rsidRPr="0023132F" w:rsidRDefault="0023132F" w:rsidP="0023132F">
      <w:pPr>
        <w:rPr>
          <w:rFonts w:eastAsia="Times New Roman"/>
          <w:sz w:val="72"/>
          <w:szCs w:val="72"/>
        </w:rPr>
      </w:pPr>
      <w:r w:rsidRPr="0023132F">
        <w:rPr>
          <w:rFonts w:eastAsia="Times New Roman"/>
          <w:sz w:val="72"/>
          <w:szCs w:val="72"/>
        </w:rPr>
        <w:lastRenderedPageBreak/>
        <w:t>References</w:t>
      </w:r>
    </w:p>
    <w:p w14:paraId="613196FD" w14:textId="77777777" w:rsidR="0023132F" w:rsidRDefault="0023132F" w:rsidP="0023132F">
      <w:pPr>
        <w:rPr>
          <w:rFonts w:eastAsia="Times New Roman"/>
        </w:rPr>
      </w:pPr>
    </w:p>
    <w:p w14:paraId="5F7D8347" w14:textId="77777777" w:rsidR="0023132F" w:rsidRDefault="0023132F" w:rsidP="0023132F">
      <w:pPr>
        <w:rPr>
          <w:rFonts w:eastAsia="Times New Roman"/>
        </w:rPr>
      </w:pPr>
    </w:p>
    <w:p w14:paraId="6F38443D" w14:textId="67F2B5EF" w:rsidR="0023132F" w:rsidRDefault="0023132F" w:rsidP="0023132F">
      <w:pPr>
        <w:rPr>
          <w:rFonts w:eastAsia="Times New Roman"/>
        </w:rPr>
      </w:pPr>
    </w:p>
    <w:p w14:paraId="663A59EF" w14:textId="01BDEC52" w:rsidR="0023132F" w:rsidRPr="0023132F" w:rsidRDefault="0023132F" w:rsidP="0023132F"/>
    <w:sectPr w:rsidR="0023132F" w:rsidRPr="0023132F" w:rsidSect="00694C0A">
      <w:headerReference w:type="default" r:id="rId22"/>
      <w:footerReference w:type="even" r:id="rId23"/>
      <w:footerReference w:type="default" r:id="rId24"/>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84826" w14:textId="77777777" w:rsidR="000C31B0" w:rsidRDefault="000C31B0" w:rsidP="00890A5F">
      <w:pPr>
        <w:spacing w:after="0" w:line="240" w:lineRule="auto"/>
      </w:pPr>
      <w:r>
        <w:separator/>
      </w:r>
    </w:p>
  </w:endnote>
  <w:endnote w:type="continuationSeparator" w:id="0">
    <w:p w14:paraId="691527D2" w14:textId="77777777" w:rsidR="000C31B0" w:rsidRDefault="000C31B0" w:rsidP="00890A5F">
      <w:pPr>
        <w:spacing w:after="0" w:line="240" w:lineRule="auto"/>
      </w:pPr>
      <w:r>
        <w:continuationSeparator/>
      </w:r>
    </w:p>
  </w:endnote>
  <w:endnote w:type="continuationNotice" w:id="1">
    <w:p w14:paraId="4A394492" w14:textId="77777777" w:rsidR="000C31B0" w:rsidRDefault="000C31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6930245"/>
      <w:docPartObj>
        <w:docPartGallery w:val="Page Numbers (Bottom of Page)"/>
        <w:docPartUnique/>
      </w:docPartObj>
    </w:sdtPr>
    <w:sdtContent>
      <w:p w14:paraId="3CFB3975" w14:textId="58B6C022" w:rsidR="00ED2C0B" w:rsidRDefault="00ED2C0B" w:rsidP="001453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A14C2" w14:textId="77777777" w:rsidR="00ED2C0B" w:rsidRDefault="00ED2C0B" w:rsidP="00ED2C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9127557"/>
      <w:docPartObj>
        <w:docPartGallery w:val="Page Numbers (Bottom of Page)"/>
        <w:docPartUnique/>
      </w:docPartObj>
    </w:sdtPr>
    <w:sdtContent>
      <w:p w14:paraId="33B5D56E" w14:textId="73A3A54D" w:rsidR="00ED2C0B" w:rsidRDefault="00ED2C0B" w:rsidP="001453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9802F3" w14:textId="77777777" w:rsidR="00ED2C0B" w:rsidRDefault="00ED2C0B" w:rsidP="00ED2C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E3F12" w14:textId="77777777" w:rsidR="000C31B0" w:rsidRDefault="000C31B0" w:rsidP="00890A5F">
      <w:pPr>
        <w:spacing w:after="0" w:line="240" w:lineRule="auto"/>
      </w:pPr>
      <w:r>
        <w:separator/>
      </w:r>
    </w:p>
  </w:footnote>
  <w:footnote w:type="continuationSeparator" w:id="0">
    <w:p w14:paraId="0D03C4D8" w14:textId="77777777" w:rsidR="000C31B0" w:rsidRDefault="000C31B0" w:rsidP="00890A5F">
      <w:pPr>
        <w:spacing w:after="0" w:line="240" w:lineRule="auto"/>
      </w:pPr>
      <w:r>
        <w:continuationSeparator/>
      </w:r>
    </w:p>
  </w:footnote>
  <w:footnote w:type="continuationNotice" w:id="1">
    <w:p w14:paraId="687412ED" w14:textId="77777777" w:rsidR="000C31B0" w:rsidRDefault="000C31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D11BC" w14:textId="7E3949A8" w:rsidR="00E92E0A" w:rsidRPr="00890A5F" w:rsidRDefault="004A366B" w:rsidP="004A366B">
    <w:pPr>
      <w:pStyle w:val="Header"/>
      <w:jc w:val="center"/>
    </w:pPr>
    <w:r>
      <w:rPr>
        <w:noProof/>
        <w:lang w:eastAsia="en-AU"/>
      </w:rPr>
      <w:drawing>
        <wp:inline distT="0" distB="0" distL="0" distR="0" wp14:anchorId="7EAFD23A" wp14:editId="3A20FD5F">
          <wp:extent cx="1256400" cy="446400"/>
          <wp:effectExtent l="0" t="0" r="1270" b="0"/>
          <wp:docPr id="3" name="Picture 3" descr="RMIT logo 35mm 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IT logo 35mm 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400" cy="446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541ED51"/>
    <w:multiLevelType w:val="hybridMultilevel"/>
    <w:tmpl w:val="06EAB1DE"/>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61524"/>
    <w:multiLevelType w:val="hybridMultilevel"/>
    <w:tmpl w:val="51F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3560E"/>
    <w:multiLevelType w:val="multilevel"/>
    <w:tmpl w:val="55A4ED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0207F"/>
    <w:multiLevelType w:val="hybridMultilevel"/>
    <w:tmpl w:val="4E1A9E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792CB8"/>
    <w:multiLevelType w:val="hybridMultilevel"/>
    <w:tmpl w:val="8F88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54174"/>
    <w:multiLevelType w:val="multilevel"/>
    <w:tmpl w:val="6308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EB5679"/>
    <w:multiLevelType w:val="multilevel"/>
    <w:tmpl w:val="3CDE63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B1099"/>
    <w:multiLevelType w:val="multilevel"/>
    <w:tmpl w:val="BCE6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62FCA"/>
    <w:multiLevelType w:val="multilevel"/>
    <w:tmpl w:val="2F6E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659623">
    <w:abstractNumId w:val="0"/>
  </w:num>
  <w:num w:numId="2" w16cid:durableId="569392291">
    <w:abstractNumId w:val="3"/>
  </w:num>
  <w:num w:numId="3" w16cid:durableId="614144323">
    <w:abstractNumId w:val="5"/>
  </w:num>
  <w:num w:numId="4" w16cid:durableId="2054228873">
    <w:abstractNumId w:val="4"/>
  </w:num>
  <w:num w:numId="5" w16cid:durableId="2051879252">
    <w:abstractNumId w:val="8"/>
  </w:num>
  <w:num w:numId="6" w16cid:durableId="1169639176">
    <w:abstractNumId w:val="2"/>
  </w:num>
  <w:num w:numId="7" w16cid:durableId="486676342">
    <w:abstractNumId w:val="6"/>
  </w:num>
  <w:num w:numId="8" w16cid:durableId="1486240514">
    <w:abstractNumId w:val="7"/>
  </w:num>
  <w:num w:numId="9" w16cid:durableId="1005085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6A"/>
    <w:rsid w:val="000078E2"/>
    <w:rsid w:val="000131B1"/>
    <w:rsid w:val="00021044"/>
    <w:rsid w:val="00031203"/>
    <w:rsid w:val="0003279E"/>
    <w:rsid w:val="00034004"/>
    <w:rsid w:val="0004041A"/>
    <w:rsid w:val="00040E9A"/>
    <w:rsid w:val="0004555A"/>
    <w:rsid w:val="00055710"/>
    <w:rsid w:val="00062241"/>
    <w:rsid w:val="00081C04"/>
    <w:rsid w:val="00084626"/>
    <w:rsid w:val="000A3B58"/>
    <w:rsid w:val="000B0753"/>
    <w:rsid w:val="000B4FCF"/>
    <w:rsid w:val="000C31B0"/>
    <w:rsid w:val="000C46A8"/>
    <w:rsid w:val="000D2BF9"/>
    <w:rsid w:val="000E7660"/>
    <w:rsid w:val="000F0151"/>
    <w:rsid w:val="000F178C"/>
    <w:rsid w:val="000F333A"/>
    <w:rsid w:val="00100ADE"/>
    <w:rsid w:val="00107CE8"/>
    <w:rsid w:val="00111165"/>
    <w:rsid w:val="00112772"/>
    <w:rsid w:val="0012081E"/>
    <w:rsid w:val="00131A4C"/>
    <w:rsid w:val="00140D6D"/>
    <w:rsid w:val="001422E7"/>
    <w:rsid w:val="00145132"/>
    <w:rsid w:val="001547E5"/>
    <w:rsid w:val="00160089"/>
    <w:rsid w:val="001657DC"/>
    <w:rsid w:val="00183418"/>
    <w:rsid w:val="0018392E"/>
    <w:rsid w:val="00184E44"/>
    <w:rsid w:val="0019091C"/>
    <w:rsid w:val="0019168C"/>
    <w:rsid w:val="001921D2"/>
    <w:rsid w:val="00192D3D"/>
    <w:rsid w:val="0019443E"/>
    <w:rsid w:val="001A1CE3"/>
    <w:rsid w:val="001B27E1"/>
    <w:rsid w:val="001B4658"/>
    <w:rsid w:val="001C3FBD"/>
    <w:rsid w:val="001D75A1"/>
    <w:rsid w:val="001E03AA"/>
    <w:rsid w:val="001E4187"/>
    <w:rsid w:val="001E74C3"/>
    <w:rsid w:val="001F5482"/>
    <w:rsid w:val="001F5B24"/>
    <w:rsid w:val="00200180"/>
    <w:rsid w:val="002056F2"/>
    <w:rsid w:val="002069CE"/>
    <w:rsid w:val="00211044"/>
    <w:rsid w:val="0021116B"/>
    <w:rsid w:val="002158E1"/>
    <w:rsid w:val="0023132F"/>
    <w:rsid w:val="002335B2"/>
    <w:rsid w:val="00233A47"/>
    <w:rsid w:val="00235411"/>
    <w:rsid w:val="002369B2"/>
    <w:rsid w:val="00236DE9"/>
    <w:rsid w:val="002443B7"/>
    <w:rsid w:val="00244B3C"/>
    <w:rsid w:val="00247587"/>
    <w:rsid w:val="0025281B"/>
    <w:rsid w:val="00263889"/>
    <w:rsid w:val="00263FBC"/>
    <w:rsid w:val="002826AD"/>
    <w:rsid w:val="00295465"/>
    <w:rsid w:val="00296840"/>
    <w:rsid w:val="002971FC"/>
    <w:rsid w:val="002A2A65"/>
    <w:rsid w:val="002A4522"/>
    <w:rsid w:val="002B1392"/>
    <w:rsid w:val="002B3330"/>
    <w:rsid w:val="002B3DAA"/>
    <w:rsid w:val="002B7007"/>
    <w:rsid w:val="002C27A8"/>
    <w:rsid w:val="002E3BBD"/>
    <w:rsid w:val="002E60C2"/>
    <w:rsid w:val="002F28E9"/>
    <w:rsid w:val="002F4A5D"/>
    <w:rsid w:val="002F664F"/>
    <w:rsid w:val="002F6EF2"/>
    <w:rsid w:val="00302BB2"/>
    <w:rsid w:val="0030448B"/>
    <w:rsid w:val="00305D4E"/>
    <w:rsid w:val="00313347"/>
    <w:rsid w:val="00314CB9"/>
    <w:rsid w:val="003212EA"/>
    <w:rsid w:val="003238AB"/>
    <w:rsid w:val="003246B8"/>
    <w:rsid w:val="00330B1C"/>
    <w:rsid w:val="003351D5"/>
    <w:rsid w:val="0033755F"/>
    <w:rsid w:val="00340B7A"/>
    <w:rsid w:val="00351748"/>
    <w:rsid w:val="003533AA"/>
    <w:rsid w:val="00355C3A"/>
    <w:rsid w:val="00360B9A"/>
    <w:rsid w:val="0036637E"/>
    <w:rsid w:val="00383038"/>
    <w:rsid w:val="00392A50"/>
    <w:rsid w:val="003B2FF6"/>
    <w:rsid w:val="003B3043"/>
    <w:rsid w:val="003C284A"/>
    <w:rsid w:val="003C2CFF"/>
    <w:rsid w:val="003C5190"/>
    <w:rsid w:val="003D51BE"/>
    <w:rsid w:val="003D5759"/>
    <w:rsid w:val="003D58A3"/>
    <w:rsid w:val="003F23B0"/>
    <w:rsid w:val="003F3672"/>
    <w:rsid w:val="003F396C"/>
    <w:rsid w:val="0040179F"/>
    <w:rsid w:val="00416069"/>
    <w:rsid w:val="00423786"/>
    <w:rsid w:val="00433C7A"/>
    <w:rsid w:val="004347BC"/>
    <w:rsid w:val="00440C13"/>
    <w:rsid w:val="0045458F"/>
    <w:rsid w:val="00460C8F"/>
    <w:rsid w:val="004660B3"/>
    <w:rsid w:val="00467B41"/>
    <w:rsid w:val="00475AF5"/>
    <w:rsid w:val="0047604A"/>
    <w:rsid w:val="00495CDC"/>
    <w:rsid w:val="004A366B"/>
    <w:rsid w:val="004A4B0D"/>
    <w:rsid w:val="004B4215"/>
    <w:rsid w:val="004B5CB9"/>
    <w:rsid w:val="004C0FD8"/>
    <w:rsid w:val="004D6A16"/>
    <w:rsid w:val="004F06C3"/>
    <w:rsid w:val="004F24F3"/>
    <w:rsid w:val="004F6F6B"/>
    <w:rsid w:val="004F7BFE"/>
    <w:rsid w:val="00502DC7"/>
    <w:rsid w:val="00507EDD"/>
    <w:rsid w:val="00510DF6"/>
    <w:rsid w:val="00514C71"/>
    <w:rsid w:val="00527D91"/>
    <w:rsid w:val="005302E9"/>
    <w:rsid w:val="0054480D"/>
    <w:rsid w:val="00545470"/>
    <w:rsid w:val="005469CC"/>
    <w:rsid w:val="00561A86"/>
    <w:rsid w:val="005653B9"/>
    <w:rsid w:val="00572017"/>
    <w:rsid w:val="0058289C"/>
    <w:rsid w:val="00583261"/>
    <w:rsid w:val="00583783"/>
    <w:rsid w:val="00587C68"/>
    <w:rsid w:val="00590C95"/>
    <w:rsid w:val="00591186"/>
    <w:rsid w:val="005913EE"/>
    <w:rsid w:val="00594EEC"/>
    <w:rsid w:val="00594F85"/>
    <w:rsid w:val="005A3078"/>
    <w:rsid w:val="005A69C8"/>
    <w:rsid w:val="005B446E"/>
    <w:rsid w:val="005C3B50"/>
    <w:rsid w:val="005D15BB"/>
    <w:rsid w:val="005D518B"/>
    <w:rsid w:val="005E50BB"/>
    <w:rsid w:val="006050C2"/>
    <w:rsid w:val="0061026A"/>
    <w:rsid w:val="0061659A"/>
    <w:rsid w:val="00617CBC"/>
    <w:rsid w:val="006215FF"/>
    <w:rsid w:val="00626604"/>
    <w:rsid w:val="0063425F"/>
    <w:rsid w:val="00640D84"/>
    <w:rsid w:val="00641D56"/>
    <w:rsid w:val="0064776F"/>
    <w:rsid w:val="00654532"/>
    <w:rsid w:val="0066263A"/>
    <w:rsid w:val="00662F99"/>
    <w:rsid w:val="00680423"/>
    <w:rsid w:val="0068686C"/>
    <w:rsid w:val="00694139"/>
    <w:rsid w:val="00694283"/>
    <w:rsid w:val="00694C0A"/>
    <w:rsid w:val="006961AD"/>
    <w:rsid w:val="006A070F"/>
    <w:rsid w:val="006A17D4"/>
    <w:rsid w:val="006A4799"/>
    <w:rsid w:val="006A47D3"/>
    <w:rsid w:val="006A7E6A"/>
    <w:rsid w:val="006B4954"/>
    <w:rsid w:val="006B5AE3"/>
    <w:rsid w:val="006C3707"/>
    <w:rsid w:val="006C70A7"/>
    <w:rsid w:val="006D16CF"/>
    <w:rsid w:val="006D3A76"/>
    <w:rsid w:val="006D47B7"/>
    <w:rsid w:val="006D5C99"/>
    <w:rsid w:val="006E01B2"/>
    <w:rsid w:val="0071123B"/>
    <w:rsid w:val="0071771C"/>
    <w:rsid w:val="00724E19"/>
    <w:rsid w:val="007264B5"/>
    <w:rsid w:val="00731E80"/>
    <w:rsid w:val="00737FEB"/>
    <w:rsid w:val="00747B0F"/>
    <w:rsid w:val="0075294B"/>
    <w:rsid w:val="00753E3E"/>
    <w:rsid w:val="00762DB0"/>
    <w:rsid w:val="007762F4"/>
    <w:rsid w:val="007862C7"/>
    <w:rsid w:val="00797453"/>
    <w:rsid w:val="007978E1"/>
    <w:rsid w:val="007A00F4"/>
    <w:rsid w:val="007A260B"/>
    <w:rsid w:val="007A5122"/>
    <w:rsid w:val="007B5F30"/>
    <w:rsid w:val="007B68DB"/>
    <w:rsid w:val="007C1C17"/>
    <w:rsid w:val="007C1DD7"/>
    <w:rsid w:val="007C381A"/>
    <w:rsid w:val="007C52F5"/>
    <w:rsid w:val="007D0A41"/>
    <w:rsid w:val="007D2A61"/>
    <w:rsid w:val="007D4DEC"/>
    <w:rsid w:val="007F3C4E"/>
    <w:rsid w:val="008065F8"/>
    <w:rsid w:val="008137D7"/>
    <w:rsid w:val="00815955"/>
    <w:rsid w:val="00817225"/>
    <w:rsid w:val="00834080"/>
    <w:rsid w:val="008434B2"/>
    <w:rsid w:val="008748BE"/>
    <w:rsid w:val="00876D19"/>
    <w:rsid w:val="00877461"/>
    <w:rsid w:val="00886DB3"/>
    <w:rsid w:val="00887092"/>
    <w:rsid w:val="00890A5F"/>
    <w:rsid w:val="0089440E"/>
    <w:rsid w:val="00895984"/>
    <w:rsid w:val="008B2C12"/>
    <w:rsid w:val="008B3F50"/>
    <w:rsid w:val="008B6CCB"/>
    <w:rsid w:val="008C5444"/>
    <w:rsid w:val="008C7FED"/>
    <w:rsid w:val="008D020A"/>
    <w:rsid w:val="008E0CDC"/>
    <w:rsid w:val="008E5F97"/>
    <w:rsid w:val="008E7E66"/>
    <w:rsid w:val="008F3CFE"/>
    <w:rsid w:val="008F6675"/>
    <w:rsid w:val="008F6871"/>
    <w:rsid w:val="008F7204"/>
    <w:rsid w:val="009059E5"/>
    <w:rsid w:val="0091453B"/>
    <w:rsid w:val="00923879"/>
    <w:rsid w:val="00926BF2"/>
    <w:rsid w:val="009279AA"/>
    <w:rsid w:val="00927A32"/>
    <w:rsid w:val="009370D8"/>
    <w:rsid w:val="009406BA"/>
    <w:rsid w:val="00943006"/>
    <w:rsid w:val="00943BCE"/>
    <w:rsid w:val="0094460D"/>
    <w:rsid w:val="009458AE"/>
    <w:rsid w:val="00970904"/>
    <w:rsid w:val="00974661"/>
    <w:rsid w:val="00987956"/>
    <w:rsid w:val="009964EF"/>
    <w:rsid w:val="009A7770"/>
    <w:rsid w:val="009B5395"/>
    <w:rsid w:val="009B735E"/>
    <w:rsid w:val="009C063E"/>
    <w:rsid w:val="009C3D29"/>
    <w:rsid w:val="009F199D"/>
    <w:rsid w:val="00A07DEE"/>
    <w:rsid w:val="00A14F57"/>
    <w:rsid w:val="00A15438"/>
    <w:rsid w:val="00A15DA8"/>
    <w:rsid w:val="00A1607E"/>
    <w:rsid w:val="00A31B45"/>
    <w:rsid w:val="00A3342C"/>
    <w:rsid w:val="00A40478"/>
    <w:rsid w:val="00A43CBB"/>
    <w:rsid w:val="00A44433"/>
    <w:rsid w:val="00A4648C"/>
    <w:rsid w:val="00A51A98"/>
    <w:rsid w:val="00A62C21"/>
    <w:rsid w:val="00A64EF2"/>
    <w:rsid w:val="00A67923"/>
    <w:rsid w:val="00A70E01"/>
    <w:rsid w:val="00A722A4"/>
    <w:rsid w:val="00A8124B"/>
    <w:rsid w:val="00A81369"/>
    <w:rsid w:val="00AA2A36"/>
    <w:rsid w:val="00AA4163"/>
    <w:rsid w:val="00AB6A70"/>
    <w:rsid w:val="00AC0876"/>
    <w:rsid w:val="00AC4679"/>
    <w:rsid w:val="00AD3C99"/>
    <w:rsid w:val="00AD4F0F"/>
    <w:rsid w:val="00AE22CA"/>
    <w:rsid w:val="00AE2392"/>
    <w:rsid w:val="00AE6B42"/>
    <w:rsid w:val="00AF1813"/>
    <w:rsid w:val="00AF1B2E"/>
    <w:rsid w:val="00AF3F78"/>
    <w:rsid w:val="00AF5952"/>
    <w:rsid w:val="00B05082"/>
    <w:rsid w:val="00B31311"/>
    <w:rsid w:val="00B36028"/>
    <w:rsid w:val="00B374DA"/>
    <w:rsid w:val="00B7093E"/>
    <w:rsid w:val="00B71000"/>
    <w:rsid w:val="00B75ECC"/>
    <w:rsid w:val="00B80313"/>
    <w:rsid w:val="00B816C8"/>
    <w:rsid w:val="00B9117C"/>
    <w:rsid w:val="00B96F1D"/>
    <w:rsid w:val="00BA0177"/>
    <w:rsid w:val="00BA30BA"/>
    <w:rsid w:val="00BA3BCC"/>
    <w:rsid w:val="00BA6C53"/>
    <w:rsid w:val="00BB1232"/>
    <w:rsid w:val="00BB3139"/>
    <w:rsid w:val="00BC066C"/>
    <w:rsid w:val="00BC1C97"/>
    <w:rsid w:val="00BD24FE"/>
    <w:rsid w:val="00BD3512"/>
    <w:rsid w:val="00BE691C"/>
    <w:rsid w:val="00BF31D5"/>
    <w:rsid w:val="00BF328E"/>
    <w:rsid w:val="00BF4E51"/>
    <w:rsid w:val="00BF704A"/>
    <w:rsid w:val="00C124CC"/>
    <w:rsid w:val="00C126C4"/>
    <w:rsid w:val="00C21032"/>
    <w:rsid w:val="00C212CE"/>
    <w:rsid w:val="00C2279F"/>
    <w:rsid w:val="00C25EF6"/>
    <w:rsid w:val="00C2647E"/>
    <w:rsid w:val="00C316C7"/>
    <w:rsid w:val="00C34F34"/>
    <w:rsid w:val="00C45411"/>
    <w:rsid w:val="00C4620D"/>
    <w:rsid w:val="00C46C3B"/>
    <w:rsid w:val="00C5223D"/>
    <w:rsid w:val="00C54326"/>
    <w:rsid w:val="00C62790"/>
    <w:rsid w:val="00C62F8D"/>
    <w:rsid w:val="00C657E0"/>
    <w:rsid w:val="00C763C3"/>
    <w:rsid w:val="00C90AA3"/>
    <w:rsid w:val="00CA43F1"/>
    <w:rsid w:val="00CA50F0"/>
    <w:rsid w:val="00CB4519"/>
    <w:rsid w:val="00CB4C98"/>
    <w:rsid w:val="00CC1159"/>
    <w:rsid w:val="00CC1EA3"/>
    <w:rsid w:val="00CC6D5B"/>
    <w:rsid w:val="00CE0047"/>
    <w:rsid w:val="00CE0C80"/>
    <w:rsid w:val="00CF1958"/>
    <w:rsid w:val="00CF72FF"/>
    <w:rsid w:val="00D057CD"/>
    <w:rsid w:val="00D103D7"/>
    <w:rsid w:val="00D106D7"/>
    <w:rsid w:val="00D12D42"/>
    <w:rsid w:val="00D15518"/>
    <w:rsid w:val="00D20E60"/>
    <w:rsid w:val="00D21813"/>
    <w:rsid w:val="00D23CC7"/>
    <w:rsid w:val="00D42A51"/>
    <w:rsid w:val="00D44F42"/>
    <w:rsid w:val="00D472FD"/>
    <w:rsid w:val="00D565AE"/>
    <w:rsid w:val="00D56BDD"/>
    <w:rsid w:val="00D63299"/>
    <w:rsid w:val="00D6526D"/>
    <w:rsid w:val="00D65AC3"/>
    <w:rsid w:val="00D671DC"/>
    <w:rsid w:val="00D73FBE"/>
    <w:rsid w:val="00D82EEB"/>
    <w:rsid w:val="00D837F5"/>
    <w:rsid w:val="00D84C4D"/>
    <w:rsid w:val="00D919B6"/>
    <w:rsid w:val="00DA0A23"/>
    <w:rsid w:val="00DB2F4B"/>
    <w:rsid w:val="00DB5742"/>
    <w:rsid w:val="00DB6E20"/>
    <w:rsid w:val="00DC563C"/>
    <w:rsid w:val="00DC56C7"/>
    <w:rsid w:val="00DD6348"/>
    <w:rsid w:val="00DE0299"/>
    <w:rsid w:val="00DE17C4"/>
    <w:rsid w:val="00DE291B"/>
    <w:rsid w:val="00DF266A"/>
    <w:rsid w:val="00DF79D6"/>
    <w:rsid w:val="00E009AE"/>
    <w:rsid w:val="00E01B9A"/>
    <w:rsid w:val="00E02414"/>
    <w:rsid w:val="00E057B2"/>
    <w:rsid w:val="00E10986"/>
    <w:rsid w:val="00E10F57"/>
    <w:rsid w:val="00E12670"/>
    <w:rsid w:val="00E22B33"/>
    <w:rsid w:val="00E31510"/>
    <w:rsid w:val="00E338CE"/>
    <w:rsid w:val="00E4591A"/>
    <w:rsid w:val="00E47036"/>
    <w:rsid w:val="00E518DD"/>
    <w:rsid w:val="00E54035"/>
    <w:rsid w:val="00E57038"/>
    <w:rsid w:val="00E71A95"/>
    <w:rsid w:val="00E77540"/>
    <w:rsid w:val="00E862F0"/>
    <w:rsid w:val="00E92E0A"/>
    <w:rsid w:val="00E95B65"/>
    <w:rsid w:val="00EA0FE9"/>
    <w:rsid w:val="00EA12CA"/>
    <w:rsid w:val="00EB38C1"/>
    <w:rsid w:val="00ED2C0B"/>
    <w:rsid w:val="00EF176C"/>
    <w:rsid w:val="00EF5CB9"/>
    <w:rsid w:val="00F00198"/>
    <w:rsid w:val="00F03774"/>
    <w:rsid w:val="00F14DB7"/>
    <w:rsid w:val="00F17DEE"/>
    <w:rsid w:val="00F22A28"/>
    <w:rsid w:val="00F262A7"/>
    <w:rsid w:val="00F3474C"/>
    <w:rsid w:val="00F53760"/>
    <w:rsid w:val="00F54F3D"/>
    <w:rsid w:val="00F7104B"/>
    <w:rsid w:val="00F71E42"/>
    <w:rsid w:val="00F93530"/>
    <w:rsid w:val="00F9743A"/>
    <w:rsid w:val="00FA026B"/>
    <w:rsid w:val="00FA106D"/>
    <w:rsid w:val="00FA4441"/>
    <w:rsid w:val="00FA7694"/>
    <w:rsid w:val="00FB0940"/>
    <w:rsid w:val="00FB1D75"/>
    <w:rsid w:val="00FB53B7"/>
    <w:rsid w:val="00FB76FC"/>
    <w:rsid w:val="00FC0B2F"/>
    <w:rsid w:val="00FD03F0"/>
    <w:rsid w:val="00FD4B75"/>
    <w:rsid w:val="00FD7410"/>
    <w:rsid w:val="00FE084B"/>
    <w:rsid w:val="00FE55A0"/>
    <w:rsid w:val="00FF1AD6"/>
    <w:rsid w:val="00FF1F98"/>
    <w:rsid w:val="00FF427B"/>
    <w:rsid w:val="00FF5B48"/>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CF9A5"/>
  <w15:docId w15:val="{C71B5FE9-D0D9-4CB0-BF37-5EEAE810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0423"/>
    <w:rPr>
      <w:color w:val="808080"/>
    </w:rPr>
  </w:style>
  <w:style w:type="paragraph" w:styleId="BalloonText">
    <w:name w:val="Balloon Text"/>
    <w:basedOn w:val="Normal"/>
    <w:link w:val="BalloonTextChar"/>
    <w:uiPriority w:val="99"/>
    <w:semiHidden/>
    <w:unhideWhenUsed/>
    <w:rsid w:val="00680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423"/>
    <w:rPr>
      <w:rFonts w:ascii="Tahoma" w:hAnsi="Tahoma" w:cs="Tahoma"/>
      <w:sz w:val="16"/>
      <w:szCs w:val="16"/>
    </w:rPr>
  </w:style>
  <w:style w:type="paragraph" w:styleId="Header">
    <w:name w:val="header"/>
    <w:basedOn w:val="Normal"/>
    <w:link w:val="HeaderChar"/>
    <w:uiPriority w:val="99"/>
    <w:unhideWhenUsed/>
    <w:rsid w:val="00890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A5F"/>
  </w:style>
  <w:style w:type="paragraph" w:styleId="Footer">
    <w:name w:val="footer"/>
    <w:basedOn w:val="Normal"/>
    <w:link w:val="FooterChar"/>
    <w:uiPriority w:val="99"/>
    <w:unhideWhenUsed/>
    <w:rsid w:val="00890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A5F"/>
  </w:style>
  <w:style w:type="paragraph" w:styleId="Title">
    <w:name w:val="Title"/>
    <w:basedOn w:val="Normal"/>
    <w:next w:val="Normal"/>
    <w:link w:val="TitleChar"/>
    <w:uiPriority w:val="10"/>
    <w:qFormat/>
    <w:rsid w:val="009746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466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74661"/>
    <w:rPr>
      <w:b/>
      <w:bCs/>
    </w:rPr>
  </w:style>
  <w:style w:type="paragraph" w:styleId="ListParagraph">
    <w:name w:val="List Paragraph"/>
    <w:basedOn w:val="Normal"/>
    <w:uiPriority w:val="34"/>
    <w:qFormat/>
    <w:rsid w:val="00F93530"/>
    <w:pPr>
      <w:spacing w:after="160" w:line="259" w:lineRule="auto"/>
      <w:ind w:left="720"/>
      <w:contextualSpacing/>
    </w:pPr>
  </w:style>
  <w:style w:type="character" w:styleId="Hyperlink">
    <w:name w:val="Hyperlink"/>
    <w:basedOn w:val="DefaultParagraphFont"/>
    <w:uiPriority w:val="99"/>
    <w:unhideWhenUsed/>
    <w:rsid w:val="0061026A"/>
    <w:rPr>
      <w:color w:val="0000FF" w:themeColor="hyperlink"/>
      <w:u w:val="single"/>
    </w:rPr>
  </w:style>
  <w:style w:type="character" w:styleId="UnresolvedMention">
    <w:name w:val="Unresolved Mention"/>
    <w:basedOn w:val="DefaultParagraphFont"/>
    <w:uiPriority w:val="99"/>
    <w:semiHidden/>
    <w:unhideWhenUsed/>
    <w:rsid w:val="0061026A"/>
    <w:rPr>
      <w:color w:val="605E5C"/>
      <w:shd w:val="clear" w:color="auto" w:fill="E1DFDD"/>
    </w:rPr>
  </w:style>
  <w:style w:type="character" w:styleId="FollowedHyperlink">
    <w:name w:val="FollowedHyperlink"/>
    <w:basedOn w:val="DefaultParagraphFont"/>
    <w:uiPriority w:val="99"/>
    <w:semiHidden/>
    <w:unhideWhenUsed/>
    <w:rsid w:val="00183418"/>
    <w:rPr>
      <w:color w:val="800080" w:themeColor="followedHyperlink"/>
      <w:u w:val="single"/>
    </w:rPr>
  </w:style>
  <w:style w:type="paragraph" w:styleId="Caption">
    <w:name w:val="caption"/>
    <w:basedOn w:val="Normal"/>
    <w:next w:val="Normal"/>
    <w:uiPriority w:val="35"/>
    <w:unhideWhenUsed/>
    <w:qFormat/>
    <w:rsid w:val="00D21813"/>
    <w:pPr>
      <w:spacing w:line="240" w:lineRule="auto"/>
    </w:pPr>
    <w:rPr>
      <w:i/>
      <w:iCs/>
      <w:color w:val="1F497D" w:themeColor="text2"/>
      <w:sz w:val="18"/>
      <w:szCs w:val="18"/>
    </w:rPr>
  </w:style>
  <w:style w:type="paragraph" w:styleId="NormalWeb">
    <w:name w:val="Normal (Web)"/>
    <w:basedOn w:val="Normal"/>
    <w:uiPriority w:val="99"/>
    <w:semiHidden/>
    <w:unhideWhenUsed/>
    <w:rsid w:val="00330B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itespace-normal">
    <w:name w:val="whitespace-normal"/>
    <w:basedOn w:val="Normal"/>
    <w:rsid w:val="004D6A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itespace-pre-wrap">
    <w:name w:val="whitespace-pre-wrap"/>
    <w:basedOn w:val="Normal"/>
    <w:rsid w:val="004D6A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694C0A"/>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694C0A"/>
    <w:rPr>
      <w:rFonts w:eastAsiaTheme="minorEastAsia"/>
      <w:lang w:val="en-US" w:eastAsia="zh-CN"/>
    </w:rPr>
  </w:style>
  <w:style w:type="character" w:styleId="CommentReference">
    <w:name w:val="annotation reference"/>
    <w:basedOn w:val="DefaultParagraphFont"/>
    <w:uiPriority w:val="99"/>
    <w:semiHidden/>
    <w:unhideWhenUsed/>
    <w:rsid w:val="004A4B0D"/>
    <w:rPr>
      <w:sz w:val="16"/>
      <w:szCs w:val="16"/>
    </w:rPr>
  </w:style>
  <w:style w:type="paragraph" w:styleId="CommentText">
    <w:name w:val="annotation text"/>
    <w:basedOn w:val="Normal"/>
    <w:link w:val="CommentTextChar"/>
    <w:uiPriority w:val="99"/>
    <w:semiHidden/>
    <w:unhideWhenUsed/>
    <w:rsid w:val="004A4B0D"/>
    <w:pPr>
      <w:spacing w:line="240" w:lineRule="auto"/>
    </w:pPr>
    <w:rPr>
      <w:sz w:val="20"/>
      <w:szCs w:val="20"/>
    </w:rPr>
  </w:style>
  <w:style w:type="character" w:customStyle="1" w:styleId="CommentTextChar">
    <w:name w:val="Comment Text Char"/>
    <w:basedOn w:val="DefaultParagraphFont"/>
    <w:link w:val="CommentText"/>
    <w:uiPriority w:val="99"/>
    <w:semiHidden/>
    <w:rsid w:val="004A4B0D"/>
    <w:rPr>
      <w:sz w:val="20"/>
      <w:szCs w:val="20"/>
    </w:rPr>
  </w:style>
  <w:style w:type="paragraph" w:styleId="CommentSubject">
    <w:name w:val="annotation subject"/>
    <w:basedOn w:val="CommentText"/>
    <w:next w:val="CommentText"/>
    <w:link w:val="CommentSubjectChar"/>
    <w:uiPriority w:val="99"/>
    <w:semiHidden/>
    <w:unhideWhenUsed/>
    <w:rsid w:val="004A4B0D"/>
    <w:rPr>
      <w:b/>
      <w:bCs/>
    </w:rPr>
  </w:style>
  <w:style w:type="character" w:customStyle="1" w:styleId="CommentSubjectChar">
    <w:name w:val="Comment Subject Char"/>
    <w:basedOn w:val="CommentTextChar"/>
    <w:link w:val="CommentSubject"/>
    <w:uiPriority w:val="99"/>
    <w:semiHidden/>
    <w:rsid w:val="004A4B0D"/>
    <w:rPr>
      <w:b/>
      <w:bCs/>
      <w:sz w:val="20"/>
      <w:szCs w:val="20"/>
    </w:rPr>
  </w:style>
  <w:style w:type="character" w:styleId="PageNumber">
    <w:name w:val="page number"/>
    <w:basedOn w:val="DefaultParagraphFont"/>
    <w:uiPriority w:val="99"/>
    <w:semiHidden/>
    <w:unhideWhenUsed/>
    <w:rsid w:val="00ED2C0B"/>
  </w:style>
  <w:style w:type="character" w:customStyle="1" w:styleId="Heading1Char">
    <w:name w:val="Heading 1 Char"/>
    <w:basedOn w:val="DefaultParagraphFont"/>
    <w:link w:val="Heading1"/>
    <w:uiPriority w:val="9"/>
    <w:rsid w:val="00BE691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E691C"/>
    <w:pPr>
      <w:spacing w:before="480"/>
      <w:outlineLvl w:val="9"/>
    </w:pPr>
    <w:rPr>
      <w:b/>
      <w:bCs/>
      <w:sz w:val="28"/>
      <w:szCs w:val="28"/>
      <w:lang w:val="en-US"/>
    </w:rPr>
  </w:style>
  <w:style w:type="paragraph" w:styleId="TOC1">
    <w:name w:val="toc 1"/>
    <w:basedOn w:val="Normal"/>
    <w:next w:val="Normal"/>
    <w:autoRedefine/>
    <w:uiPriority w:val="39"/>
    <w:semiHidden/>
    <w:unhideWhenUsed/>
    <w:rsid w:val="00BE691C"/>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BE691C"/>
    <w:pPr>
      <w:spacing w:before="120" w:after="0"/>
      <w:ind w:left="220"/>
    </w:pPr>
    <w:rPr>
      <w:rFonts w:cstheme="minorHAnsi"/>
      <w:b/>
      <w:bCs/>
    </w:rPr>
  </w:style>
  <w:style w:type="paragraph" w:styleId="TOC3">
    <w:name w:val="toc 3"/>
    <w:basedOn w:val="Normal"/>
    <w:next w:val="Normal"/>
    <w:autoRedefine/>
    <w:uiPriority w:val="39"/>
    <w:semiHidden/>
    <w:unhideWhenUsed/>
    <w:rsid w:val="00BE691C"/>
    <w:pPr>
      <w:spacing w:after="0"/>
      <w:ind w:left="440"/>
    </w:pPr>
    <w:rPr>
      <w:rFonts w:cstheme="minorHAnsi"/>
      <w:sz w:val="20"/>
      <w:szCs w:val="20"/>
    </w:rPr>
  </w:style>
  <w:style w:type="paragraph" w:styleId="TOC4">
    <w:name w:val="toc 4"/>
    <w:basedOn w:val="Normal"/>
    <w:next w:val="Normal"/>
    <w:autoRedefine/>
    <w:uiPriority w:val="39"/>
    <w:semiHidden/>
    <w:unhideWhenUsed/>
    <w:rsid w:val="00BE691C"/>
    <w:pPr>
      <w:spacing w:after="0"/>
      <w:ind w:left="660"/>
    </w:pPr>
    <w:rPr>
      <w:rFonts w:cstheme="minorHAnsi"/>
      <w:sz w:val="20"/>
      <w:szCs w:val="20"/>
    </w:rPr>
  </w:style>
  <w:style w:type="paragraph" w:styleId="TOC5">
    <w:name w:val="toc 5"/>
    <w:basedOn w:val="Normal"/>
    <w:next w:val="Normal"/>
    <w:autoRedefine/>
    <w:uiPriority w:val="39"/>
    <w:semiHidden/>
    <w:unhideWhenUsed/>
    <w:rsid w:val="00BE691C"/>
    <w:pPr>
      <w:spacing w:after="0"/>
      <w:ind w:left="880"/>
    </w:pPr>
    <w:rPr>
      <w:rFonts w:cstheme="minorHAnsi"/>
      <w:sz w:val="20"/>
      <w:szCs w:val="20"/>
    </w:rPr>
  </w:style>
  <w:style w:type="paragraph" w:styleId="TOC6">
    <w:name w:val="toc 6"/>
    <w:basedOn w:val="Normal"/>
    <w:next w:val="Normal"/>
    <w:autoRedefine/>
    <w:uiPriority w:val="39"/>
    <w:semiHidden/>
    <w:unhideWhenUsed/>
    <w:rsid w:val="00BE691C"/>
    <w:pPr>
      <w:spacing w:after="0"/>
      <w:ind w:left="1100"/>
    </w:pPr>
    <w:rPr>
      <w:rFonts w:cstheme="minorHAnsi"/>
      <w:sz w:val="20"/>
      <w:szCs w:val="20"/>
    </w:rPr>
  </w:style>
  <w:style w:type="paragraph" w:styleId="TOC7">
    <w:name w:val="toc 7"/>
    <w:basedOn w:val="Normal"/>
    <w:next w:val="Normal"/>
    <w:autoRedefine/>
    <w:uiPriority w:val="39"/>
    <w:semiHidden/>
    <w:unhideWhenUsed/>
    <w:rsid w:val="00BE691C"/>
    <w:pPr>
      <w:spacing w:after="0"/>
      <w:ind w:left="1320"/>
    </w:pPr>
    <w:rPr>
      <w:rFonts w:cstheme="minorHAnsi"/>
      <w:sz w:val="20"/>
      <w:szCs w:val="20"/>
    </w:rPr>
  </w:style>
  <w:style w:type="paragraph" w:styleId="TOC8">
    <w:name w:val="toc 8"/>
    <w:basedOn w:val="Normal"/>
    <w:next w:val="Normal"/>
    <w:autoRedefine/>
    <w:uiPriority w:val="39"/>
    <w:semiHidden/>
    <w:unhideWhenUsed/>
    <w:rsid w:val="00BE691C"/>
    <w:pPr>
      <w:spacing w:after="0"/>
      <w:ind w:left="1540"/>
    </w:pPr>
    <w:rPr>
      <w:rFonts w:cstheme="minorHAnsi"/>
      <w:sz w:val="20"/>
      <w:szCs w:val="20"/>
    </w:rPr>
  </w:style>
  <w:style w:type="paragraph" w:styleId="TOC9">
    <w:name w:val="toc 9"/>
    <w:basedOn w:val="Normal"/>
    <w:next w:val="Normal"/>
    <w:autoRedefine/>
    <w:uiPriority w:val="39"/>
    <w:semiHidden/>
    <w:unhideWhenUsed/>
    <w:rsid w:val="00BE691C"/>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6888">
      <w:bodyDiv w:val="1"/>
      <w:marLeft w:val="0"/>
      <w:marRight w:val="0"/>
      <w:marTop w:val="0"/>
      <w:marBottom w:val="0"/>
      <w:divBdr>
        <w:top w:val="none" w:sz="0" w:space="0" w:color="auto"/>
        <w:left w:val="none" w:sz="0" w:space="0" w:color="auto"/>
        <w:bottom w:val="none" w:sz="0" w:space="0" w:color="auto"/>
        <w:right w:val="none" w:sz="0" w:space="0" w:color="auto"/>
      </w:divBdr>
      <w:divsChild>
        <w:div w:id="132909013">
          <w:marLeft w:val="0"/>
          <w:marRight w:val="0"/>
          <w:marTop w:val="0"/>
          <w:marBottom w:val="0"/>
          <w:divBdr>
            <w:top w:val="none" w:sz="0" w:space="0" w:color="auto"/>
            <w:left w:val="none" w:sz="0" w:space="0" w:color="auto"/>
            <w:bottom w:val="none" w:sz="0" w:space="0" w:color="auto"/>
            <w:right w:val="none" w:sz="0" w:space="0" w:color="auto"/>
          </w:divBdr>
          <w:divsChild>
            <w:div w:id="9360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0284">
      <w:bodyDiv w:val="1"/>
      <w:marLeft w:val="0"/>
      <w:marRight w:val="0"/>
      <w:marTop w:val="0"/>
      <w:marBottom w:val="0"/>
      <w:divBdr>
        <w:top w:val="none" w:sz="0" w:space="0" w:color="auto"/>
        <w:left w:val="none" w:sz="0" w:space="0" w:color="auto"/>
        <w:bottom w:val="none" w:sz="0" w:space="0" w:color="auto"/>
        <w:right w:val="none" w:sz="0" w:space="0" w:color="auto"/>
      </w:divBdr>
      <w:divsChild>
        <w:div w:id="257717149">
          <w:marLeft w:val="0"/>
          <w:marRight w:val="0"/>
          <w:marTop w:val="0"/>
          <w:marBottom w:val="0"/>
          <w:divBdr>
            <w:top w:val="none" w:sz="0" w:space="0" w:color="auto"/>
            <w:left w:val="none" w:sz="0" w:space="0" w:color="auto"/>
            <w:bottom w:val="none" w:sz="0" w:space="0" w:color="auto"/>
            <w:right w:val="none" w:sz="0" w:space="0" w:color="auto"/>
          </w:divBdr>
          <w:divsChild>
            <w:div w:id="180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3648">
      <w:bodyDiv w:val="1"/>
      <w:marLeft w:val="0"/>
      <w:marRight w:val="0"/>
      <w:marTop w:val="0"/>
      <w:marBottom w:val="0"/>
      <w:divBdr>
        <w:top w:val="none" w:sz="0" w:space="0" w:color="auto"/>
        <w:left w:val="none" w:sz="0" w:space="0" w:color="auto"/>
        <w:bottom w:val="none" w:sz="0" w:space="0" w:color="auto"/>
        <w:right w:val="none" w:sz="0" w:space="0" w:color="auto"/>
      </w:divBdr>
    </w:div>
    <w:div w:id="452208593">
      <w:bodyDiv w:val="1"/>
      <w:marLeft w:val="0"/>
      <w:marRight w:val="0"/>
      <w:marTop w:val="0"/>
      <w:marBottom w:val="0"/>
      <w:divBdr>
        <w:top w:val="none" w:sz="0" w:space="0" w:color="auto"/>
        <w:left w:val="none" w:sz="0" w:space="0" w:color="auto"/>
        <w:bottom w:val="none" w:sz="0" w:space="0" w:color="auto"/>
        <w:right w:val="none" w:sz="0" w:space="0" w:color="auto"/>
      </w:divBdr>
    </w:div>
    <w:div w:id="476607530">
      <w:bodyDiv w:val="1"/>
      <w:marLeft w:val="0"/>
      <w:marRight w:val="0"/>
      <w:marTop w:val="0"/>
      <w:marBottom w:val="0"/>
      <w:divBdr>
        <w:top w:val="none" w:sz="0" w:space="0" w:color="auto"/>
        <w:left w:val="none" w:sz="0" w:space="0" w:color="auto"/>
        <w:bottom w:val="none" w:sz="0" w:space="0" w:color="auto"/>
        <w:right w:val="none" w:sz="0" w:space="0" w:color="auto"/>
      </w:divBdr>
    </w:div>
    <w:div w:id="489714724">
      <w:bodyDiv w:val="1"/>
      <w:marLeft w:val="0"/>
      <w:marRight w:val="0"/>
      <w:marTop w:val="0"/>
      <w:marBottom w:val="0"/>
      <w:divBdr>
        <w:top w:val="none" w:sz="0" w:space="0" w:color="auto"/>
        <w:left w:val="none" w:sz="0" w:space="0" w:color="auto"/>
        <w:bottom w:val="none" w:sz="0" w:space="0" w:color="auto"/>
        <w:right w:val="none" w:sz="0" w:space="0" w:color="auto"/>
      </w:divBdr>
    </w:div>
    <w:div w:id="492992221">
      <w:bodyDiv w:val="1"/>
      <w:marLeft w:val="0"/>
      <w:marRight w:val="0"/>
      <w:marTop w:val="0"/>
      <w:marBottom w:val="0"/>
      <w:divBdr>
        <w:top w:val="none" w:sz="0" w:space="0" w:color="auto"/>
        <w:left w:val="none" w:sz="0" w:space="0" w:color="auto"/>
        <w:bottom w:val="none" w:sz="0" w:space="0" w:color="auto"/>
        <w:right w:val="none" w:sz="0" w:space="0" w:color="auto"/>
      </w:divBdr>
      <w:divsChild>
        <w:div w:id="1028022233">
          <w:marLeft w:val="0"/>
          <w:marRight w:val="0"/>
          <w:marTop w:val="0"/>
          <w:marBottom w:val="0"/>
          <w:divBdr>
            <w:top w:val="none" w:sz="0" w:space="0" w:color="auto"/>
            <w:left w:val="none" w:sz="0" w:space="0" w:color="auto"/>
            <w:bottom w:val="none" w:sz="0" w:space="0" w:color="auto"/>
            <w:right w:val="none" w:sz="0" w:space="0" w:color="auto"/>
          </w:divBdr>
          <w:divsChild>
            <w:div w:id="429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3865">
      <w:bodyDiv w:val="1"/>
      <w:marLeft w:val="0"/>
      <w:marRight w:val="0"/>
      <w:marTop w:val="0"/>
      <w:marBottom w:val="0"/>
      <w:divBdr>
        <w:top w:val="none" w:sz="0" w:space="0" w:color="auto"/>
        <w:left w:val="none" w:sz="0" w:space="0" w:color="auto"/>
        <w:bottom w:val="none" w:sz="0" w:space="0" w:color="auto"/>
        <w:right w:val="none" w:sz="0" w:space="0" w:color="auto"/>
      </w:divBdr>
    </w:div>
    <w:div w:id="544757221">
      <w:bodyDiv w:val="1"/>
      <w:marLeft w:val="0"/>
      <w:marRight w:val="0"/>
      <w:marTop w:val="0"/>
      <w:marBottom w:val="0"/>
      <w:divBdr>
        <w:top w:val="none" w:sz="0" w:space="0" w:color="auto"/>
        <w:left w:val="none" w:sz="0" w:space="0" w:color="auto"/>
        <w:bottom w:val="none" w:sz="0" w:space="0" w:color="auto"/>
        <w:right w:val="none" w:sz="0" w:space="0" w:color="auto"/>
      </w:divBdr>
      <w:divsChild>
        <w:div w:id="1937443561">
          <w:marLeft w:val="0"/>
          <w:marRight w:val="0"/>
          <w:marTop w:val="0"/>
          <w:marBottom w:val="0"/>
          <w:divBdr>
            <w:top w:val="none" w:sz="0" w:space="0" w:color="auto"/>
            <w:left w:val="none" w:sz="0" w:space="0" w:color="auto"/>
            <w:bottom w:val="none" w:sz="0" w:space="0" w:color="auto"/>
            <w:right w:val="none" w:sz="0" w:space="0" w:color="auto"/>
          </w:divBdr>
          <w:divsChild>
            <w:div w:id="18431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1395">
      <w:bodyDiv w:val="1"/>
      <w:marLeft w:val="0"/>
      <w:marRight w:val="0"/>
      <w:marTop w:val="0"/>
      <w:marBottom w:val="0"/>
      <w:divBdr>
        <w:top w:val="none" w:sz="0" w:space="0" w:color="auto"/>
        <w:left w:val="none" w:sz="0" w:space="0" w:color="auto"/>
        <w:bottom w:val="none" w:sz="0" w:space="0" w:color="auto"/>
        <w:right w:val="none" w:sz="0" w:space="0" w:color="auto"/>
      </w:divBdr>
    </w:div>
    <w:div w:id="656147493">
      <w:bodyDiv w:val="1"/>
      <w:marLeft w:val="0"/>
      <w:marRight w:val="0"/>
      <w:marTop w:val="0"/>
      <w:marBottom w:val="0"/>
      <w:divBdr>
        <w:top w:val="none" w:sz="0" w:space="0" w:color="auto"/>
        <w:left w:val="none" w:sz="0" w:space="0" w:color="auto"/>
        <w:bottom w:val="none" w:sz="0" w:space="0" w:color="auto"/>
        <w:right w:val="none" w:sz="0" w:space="0" w:color="auto"/>
      </w:divBdr>
    </w:div>
    <w:div w:id="668095796">
      <w:bodyDiv w:val="1"/>
      <w:marLeft w:val="0"/>
      <w:marRight w:val="0"/>
      <w:marTop w:val="0"/>
      <w:marBottom w:val="0"/>
      <w:divBdr>
        <w:top w:val="none" w:sz="0" w:space="0" w:color="auto"/>
        <w:left w:val="none" w:sz="0" w:space="0" w:color="auto"/>
        <w:bottom w:val="none" w:sz="0" w:space="0" w:color="auto"/>
        <w:right w:val="none" w:sz="0" w:space="0" w:color="auto"/>
      </w:divBdr>
      <w:divsChild>
        <w:div w:id="1028870514">
          <w:marLeft w:val="0"/>
          <w:marRight w:val="0"/>
          <w:marTop w:val="0"/>
          <w:marBottom w:val="0"/>
          <w:divBdr>
            <w:top w:val="none" w:sz="0" w:space="0" w:color="auto"/>
            <w:left w:val="none" w:sz="0" w:space="0" w:color="auto"/>
            <w:bottom w:val="none" w:sz="0" w:space="0" w:color="auto"/>
            <w:right w:val="none" w:sz="0" w:space="0" w:color="auto"/>
          </w:divBdr>
          <w:divsChild>
            <w:div w:id="1498614533">
              <w:marLeft w:val="0"/>
              <w:marRight w:val="0"/>
              <w:marTop w:val="0"/>
              <w:marBottom w:val="0"/>
              <w:divBdr>
                <w:top w:val="none" w:sz="0" w:space="0" w:color="auto"/>
                <w:left w:val="none" w:sz="0" w:space="0" w:color="auto"/>
                <w:bottom w:val="none" w:sz="0" w:space="0" w:color="auto"/>
                <w:right w:val="none" w:sz="0" w:space="0" w:color="auto"/>
              </w:divBdr>
              <w:divsChild>
                <w:div w:id="4726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29446">
      <w:bodyDiv w:val="1"/>
      <w:marLeft w:val="0"/>
      <w:marRight w:val="0"/>
      <w:marTop w:val="0"/>
      <w:marBottom w:val="0"/>
      <w:divBdr>
        <w:top w:val="none" w:sz="0" w:space="0" w:color="auto"/>
        <w:left w:val="none" w:sz="0" w:space="0" w:color="auto"/>
        <w:bottom w:val="none" w:sz="0" w:space="0" w:color="auto"/>
        <w:right w:val="none" w:sz="0" w:space="0" w:color="auto"/>
      </w:divBdr>
    </w:div>
    <w:div w:id="884097353">
      <w:bodyDiv w:val="1"/>
      <w:marLeft w:val="0"/>
      <w:marRight w:val="0"/>
      <w:marTop w:val="0"/>
      <w:marBottom w:val="0"/>
      <w:divBdr>
        <w:top w:val="none" w:sz="0" w:space="0" w:color="auto"/>
        <w:left w:val="none" w:sz="0" w:space="0" w:color="auto"/>
        <w:bottom w:val="none" w:sz="0" w:space="0" w:color="auto"/>
        <w:right w:val="none" w:sz="0" w:space="0" w:color="auto"/>
      </w:divBdr>
    </w:div>
    <w:div w:id="890000727">
      <w:bodyDiv w:val="1"/>
      <w:marLeft w:val="0"/>
      <w:marRight w:val="0"/>
      <w:marTop w:val="0"/>
      <w:marBottom w:val="0"/>
      <w:divBdr>
        <w:top w:val="none" w:sz="0" w:space="0" w:color="auto"/>
        <w:left w:val="none" w:sz="0" w:space="0" w:color="auto"/>
        <w:bottom w:val="none" w:sz="0" w:space="0" w:color="auto"/>
        <w:right w:val="none" w:sz="0" w:space="0" w:color="auto"/>
      </w:divBdr>
    </w:div>
    <w:div w:id="904921422">
      <w:bodyDiv w:val="1"/>
      <w:marLeft w:val="0"/>
      <w:marRight w:val="0"/>
      <w:marTop w:val="0"/>
      <w:marBottom w:val="0"/>
      <w:divBdr>
        <w:top w:val="none" w:sz="0" w:space="0" w:color="auto"/>
        <w:left w:val="none" w:sz="0" w:space="0" w:color="auto"/>
        <w:bottom w:val="none" w:sz="0" w:space="0" w:color="auto"/>
        <w:right w:val="none" w:sz="0" w:space="0" w:color="auto"/>
      </w:divBdr>
      <w:divsChild>
        <w:div w:id="1723094841">
          <w:marLeft w:val="0"/>
          <w:marRight w:val="0"/>
          <w:marTop w:val="0"/>
          <w:marBottom w:val="0"/>
          <w:divBdr>
            <w:top w:val="none" w:sz="0" w:space="0" w:color="auto"/>
            <w:left w:val="none" w:sz="0" w:space="0" w:color="auto"/>
            <w:bottom w:val="none" w:sz="0" w:space="0" w:color="auto"/>
            <w:right w:val="none" w:sz="0" w:space="0" w:color="auto"/>
          </w:divBdr>
          <w:divsChild>
            <w:div w:id="10251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802">
      <w:bodyDiv w:val="1"/>
      <w:marLeft w:val="0"/>
      <w:marRight w:val="0"/>
      <w:marTop w:val="0"/>
      <w:marBottom w:val="0"/>
      <w:divBdr>
        <w:top w:val="none" w:sz="0" w:space="0" w:color="auto"/>
        <w:left w:val="none" w:sz="0" w:space="0" w:color="auto"/>
        <w:bottom w:val="none" w:sz="0" w:space="0" w:color="auto"/>
        <w:right w:val="none" w:sz="0" w:space="0" w:color="auto"/>
      </w:divBdr>
      <w:divsChild>
        <w:div w:id="356852586">
          <w:marLeft w:val="0"/>
          <w:marRight w:val="0"/>
          <w:marTop w:val="0"/>
          <w:marBottom w:val="0"/>
          <w:divBdr>
            <w:top w:val="none" w:sz="0" w:space="0" w:color="auto"/>
            <w:left w:val="none" w:sz="0" w:space="0" w:color="auto"/>
            <w:bottom w:val="none" w:sz="0" w:space="0" w:color="auto"/>
            <w:right w:val="none" w:sz="0" w:space="0" w:color="auto"/>
          </w:divBdr>
          <w:divsChild>
            <w:div w:id="23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335">
      <w:bodyDiv w:val="1"/>
      <w:marLeft w:val="0"/>
      <w:marRight w:val="0"/>
      <w:marTop w:val="0"/>
      <w:marBottom w:val="0"/>
      <w:divBdr>
        <w:top w:val="none" w:sz="0" w:space="0" w:color="auto"/>
        <w:left w:val="none" w:sz="0" w:space="0" w:color="auto"/>
        <w:bottom w:val="none" w:sz="0" w:space="0" w:color="auto"/>
        <w:right w:val="none" w:sz="0" w:space="0" w:color="auto"/>
      </w:divBdr>
      <w:divsChild>
        <w:div w:id="1426417876">
          <w:marLeft w:val="0"/>
          <w:marRight w:val="0"/>
          <w:marTop w:val="0"/>
          <w:marBottom w:val="0"/>
          <w:divBdr>
            <w:top w:val="none" w:sz="0" w:space="0" w:color="auto"/>
            <w:left w:val="none" w:sz="0" w:space="0" w:color="auto"/>
            <w:bottom w:val="none" w:sz="0" w:space="0" w:color="auto"/>
            <w:right w:val="none" w:sz="0" w:space="0" w:color="auto"/>
          </w:divBdr>
          <w:divsChild>
            <w:div w:id="19376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4189">
      <w:bodyDiv w:val="1"/>
      <w:marLeft w:val="0"/>
      <w:marRight w:val="0"/>
      <w:marTop w:val="0"/>
      <w:marBottom w:val="0"/>
      <w:divBdr>
        <w:top w:val="none" w:sz="0" w:space="0" w:color="auto"/>
        <w:left w:val="none" w:sz="0" w:space="0" w:color="auto"/>
        <w:bottom w:val="none" w:sz="0" w:space="0" w:color="auto"/>
        <w:right w:val="none" w:sz="0" w:space="0" w:color="auto"/>
      </w:divBdr>
      <w:divsChild>
        <w:div w:id="371155750">
          <w:marLeft w:val="0"/>
          <w:marRight w:val="0"/>
          <w:marTop w:val="0"/>
          <w:marBottom w:val="0"/>
          <w:divBdr>
            <w:top w:val="none" w:sz="0" w:space="0" w:color="auto"/>
            <w:left w:val="none" w:sz="0" w:space="0" w:color="auto"/>
            <w:bottom w:val="none" w:sz="0" w:space="0" w:color="auto"/>
            <w:right w:val="none" w:sz="0" w:space="0" w:color="auto"/>
          </w:divBdr>
          <w:divsChild>
            <w:div w:id="2028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2953">
      <w:bodyDiv w:val="1"/>
      <w:marLeft w:val="0"/>
      <w:marRight w:val="0"/>
      <w:marTop w:val="0"/>
      <w:marBottom w:val="0"/>
      <w:divBdr>
        <w:top w:val="none" w:sz="0" w:space="0" w:color="auto"/>
        <w:left w:val="none" w:sz="0" w:space="0" w:color="auto"/>
        <w:bottom w:val="none" w:sz="0" w:space="0" w:color="auto"/>
        <w:right w:val="none" w:sz="0" w:space="0" w:color="auto"/>
      </w:divBdr>
    </w:div>
    <w:div w:id="1203979235">
      <w:bodyDiv w:val="1"/>
      <w:marLeft w:val="0"/>
      <w:marRight w:val="0"/>
      <w:marTop w:val="0"/>
      <w:marBottom w:val="0"/>
      <w:divBdr>
        <w:top w:val="none" w:sz="0" w:space="0" w:color="auto"/>
        <w:left w:val="none" w:sz="0" w:space="0" w:color="auto"/>
        <w:bottom w:val="none" w:sz="0" w:space="0" w:color="auto"/>
        <w:right w:val="none" w:sz="0" w:space="0" w:color="auto"/>
      </w:divBdr>
    </w:div>
    <w:div w:id="1206873537">
      <w:bodyDiv w:val="1"/>
      <w:marLeft w:val="0"/>
      <w:marRight w:val="0"/>
      <w:marTop w:val="0"/>
      <w:marBottom w:val="0"/>
      <w:divBdr>
        <w:top w:val="none" w:sz="0" w:space="0" w:color="auto"/>
        <w:left w:val="none" w:sz="0" w:space="0" w:color="auto"/>
        <w:bottom w:val="none" w:sz="0" w:space="0" w:color="auto"/>
        <w:right w:val="none" w:sz="0" w:space="0" w:color="auto"/>
      </w:divBdr>
    </w:div>
    <w:div w:id="1363749750">
      <w:bodyDiv w:val="1"/>
      <w:marLeft w:val="0"/>
      <w:marRight w:val="0"/>
      <w:marTop w:val="0"/>
      <w:marBottom w:val="0"/>
      <w:divBdr>
        <w:top w:val="none" w:sz="0" w:space="0" w:color="auto"/>
        <w:left w:val="none" w:sz="0" w:space="0" w:color="auto"/>
        <w:bottom w:val="none" w:sz="0" w:space="0" w:color="auto"/>
        <w:right w:val="none" w:sz="0" w:space="0" w:color="auto"/>
      </w:divBdr>
      <w:divsChild>
        <w:div w:id="556861362">
          <w:marLeft w:val="0"/>
          <w:marRight w:val="0"/>
          <w:marTop w:val="0"/>
          <w:marBottom w:val="0"/>
          <w:divBdr>
            <w:top w:val="none" w:sz="0" w:space="0" w:color="auto"/>
            <w:left w:val="none" w:sz="0" w:space="0" w:color="auto"/>
            <w:bottom w:val="none" w:sz="0" w:space="0" w:color="auto"/>
            <w:right w:val="none" w:sz="0" w:space="0" w:color="auto"/>
          </w:divBdr>
          <w:divsChild>
            <w:div w:id="1662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6186">
      <w:bodyDiv w:val="1"/>
      <w:marLeft w:val="0"/>
      <w:marRight w:val="0"/>
      <w:marTop w:val="0"/>
      <w:marBottom w:val="0"/>
      <w:divBdr>
        <w:top w:val="none" w:sz="0" w:space="0" w:color="auto"/>
        <w:left w:val="none" w:sz="0" w:space="0" w:color="auto"/>
        <w:bottom w:val="none" w:sz="0" w:space="0" w:color="auto"/>
        <w:right w:val="none" w:sz="0" w:space="0" w:color="auto"/>
      </w:divBdr>
      <w:divsChild>
        <w:div w:id="1203445117">
          <w:marLeft w:val="0"/>
          <w:marRight w:val="0"/>
          <w:marTop w:val="0"/>
          <w:marBottom w:val="0"/>
          <w:divBdr>
            <w:top w:val="none" w:sz="0" w:space="0" w:color="auto"/>
            <w:left w:val="none" w:sz="0" w:space="0" w:color="auto"/>
            <w:bottom w:val="none" w:sz="0" w:space="0" w:color="auto"/>
            <w:right w:val="none" w:sz="0" w:space="0" w:color="auto"/>
          </w:divBdr>
          <w:divsChild>
            <w:div w:id="10178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1796">
      <w:bodyDiv w:val="1"/>
      <w:marLeft w:val="0"/>
      <w:marRight w:val="0"/>
      <w:marTop w:val="0"/>
      <w:marBottom w:val="0"/>
      <w:divBdr>
        <w:top w:val="none" w:sz="0" w:space="0" w:color="auto"/>
        <w:left w:val="none" w:sz="0" w:space="0" w:color="auto"/>
        <w:bottom w:val="none" w:sz="0" w:space="0" w:color="auto"/>
        <w:right w:val="none" w:sz="0" w:space="0" w:color="auto"/>
      </w:divBdr>
    </w:div>
    <w:div w:id="1523125732">
      <w:bodyDiv w:val="1"/>
      <w:marLeft w:val="0"/>
      <w:marRight w:val="0"/>
      <w:marTop w:val="0"/>
      <w:marBottom w:val="0"/>
      <w:divBdr>
        <w:top w:val="none" w:sz="0" w:space="0" w:color="auto"/>
        <w:left w:val="none" w:sz="0" w:space="0" w:color="auto"/>
        <w:bottom w:val="none" w:sz="0" w:space="0" w:color="auto"/>
        <w:right w:val="none" w:sz="0" w:space="0" w:color="auto"/>
      </w:divBdr>
    </w:div>
    <w:div w:id="1553879738">
      <w:bodyDiv w:val="1"/>
      <w:marLeft w:val="0"/>
      <w:marRight w:val="0"/>
      <w:marTop w:val="0"/>
      <w:marBottom w:val="0"/>
      <w:divBdr>
        <w:top w:val="none" w:sz="0" w:space="0" w:color="auto"/>
        <w:left w:val="none" w:sz="0" w:space="0" w:color="auto"/>
        <w:bottom w:val="none" w:sz="0" w:space="0" w:color="auto"/>
        <w:right w:val="none" w:sz="0" w:space="0" w:color="auto"/>
      </w:divBdr>
    </w:div>
    <w:div w:id="1683822866">
      <w:bodyDiv w:val="1"/>
      <w:marLeft w:val="0"/>
      <w:marRight w:val="0"/>
      <w:marTop w:val="0"/>
      <w:marBottom w:val="0"/>
      <w:divBdr>
        <w:top w:val="none" w:sz="0" w:space="0" w:color="auto"/>
        <w:left w:val="none" w:sz="0" w:space="0" w:color="auto"/>
        <w:bottom w:val="none" w:sz="0" w:space="0" w:color="auto"/>
        <w:right w:val="none" w:sz="0" w:space="0" w:color="auto"/>
      </w:divBdr>
      <w:divsChild>
        <w:div w:id="2014449481">
          <w:marLeft w:val="0"/>
          <w:marRight w:val="0"/>
          <w:marTop w:val="0"/>
          <w:marBottom w:val="0"/>
          <w:divBdr>
            <w:top w:val="none" w:sz="0" w:space="0" w:color="auto"/>
            <w:left w:val="none" w:sz="0" w:space="0" w:color="auto"/>
            <w:bottom w:val="none" w:sz="0" w:space="0" w:color="auto"/>
            <w:right w:val="none" w:sz="0" w:space="0" w:color="auto"/>
          </w:divBdr>
          <w:divsChild>
            <w:div w:id="574970899">
              <w:marLeft w:val="0"/>
              <w:marRight w:val="0"/>
              <w:marTop w:val="0"/>
              <w:marBottom w:val="0"/>
              <w:divBdr>
                <w:top w:val="none" w:sz="0" w:space="0" w:color="auto"/>
                <w:left w:val="none" w:sz="0" w:space="0" w:color="auto"/>
                <w:bottom w:val="none" w:sz="0" w:space="0" w:color="auto"/>
                <w:right w:val="none" w:sz="0" w:space="0" w:color="auto"/>
              </w:divBdr>
              <w:divsChild>
                <w:div w:id="4298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5812">
      <w:bodyDiv w:val="1"/>
      <w:marLeft w:val="0"/>
      <w:marRight w:val="0"/>
      <w:marTop w:val="0"/>
      <w:marBottom w:val="0"/>
      <w:divBdr>
        <w:top w:val="none" w:sz="0" w:space="0" w:color="auto"/>
        <w:left w:val="none" w:sz="0" w:space="0" w:color="auto"/>
        <w:bottom w:val="none" w:sz="0" w:space="0" w:color="auto"/>
        <w:right w:val="none" w:sz="0" w:space="0" w:color="auto"/>
      </w:divBdr>
    </w:div>
    <w:div w:id="1773210189">
      <w:bodyDiv w:val="1"/>
      <w:marLeft w:val="0"/>
      <w:marRight w:val="0"/>
      <w:marTop w:val="0"/>
      <w:marBottom w:val="0"/>
      <w:divBdr>
        <w:top w:val="none" w:sz="0" w:space="0" w:color="auto"/>
        <w:left w:val="none" w:sz="0" w:space="0" w:color="auto"/>
        <w:bottom w:val="none" w:sz="0" w:space="0" w:color="auto"/>
        <w:right w:val="none" w:sz="0" w:space="0" w:color="auto"/>
      </w:divBdr>
      <w:divsChild>
        <w:div w:id="1899588898">
          <w:marLeft w:val="0"/>
          <w:marRight w:val="0"/>
          <w:marTop w:val="0"/>
          <w:marBottom w:val="0"/>
          <w:divBdr>
            <w:top w:val="none" w:sz="0" w:space="0" w:color="auto"/>
            <w:left w:val="none" w:sz="0" w:space="0" w:color="auto"/>
            <w:bottom w:val="none" w:sz="0" w:space="0" w:color="auto"/>
            <w:right w:val="none" w:sz="0" w:space="0" w:color="auto"/>
          </w:divBdr>
          <w:divsChild>
            <w:div w:id="1361592297">
              <w:marLeft w:val="0"/>
              <w:marRight w:val="0"/>
              <w:marTop w:val="0"/>
              <w:marBottom w:val="0"/>
              <w:divBdr>
                <w:top w:val="none" w:sz="0" w:space="0" w:color="auto"/>
                <w:left w:val="none" w:sz="0" w:space="0" w:color="auto"/>
                <w:bottom w:val="none" w:sz="0" w:space="0" w:color="auto"/>
                <w:right w:val="none" w:sz="0" w:space="0" w:color="auto"/>
              </w:divBdr>
              <w:divsChild>
                <w:div w:id="13923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4609">
      <w:bodyDiv w:val="1"/>
      <w:marLeft w:val="0"/>
      <w:marRight w:val="0"/>
      <w:marTop w:val="0"/>
      <w:marBottom w:val="0"/>
      <w:divBdr>
        <w:top w:val="none" w:sz="0" w:space="0" w:color="auto"/>
        <w:left w:val="none" w:sz="0" w:space="0" w:color="auto"/>
        <w:bottom w:val="none" w:sz="0" w:space="0" w:color="auto"/>
        <w:right w:val="none" w:sz="0" w:space="0" w:color="auto"/>
      </w:divBdr>
    </w:div>
    <w:div w:id="1909993872">
      <w:bodyDiv w:val="1"/>
      <w:marLeft w:val="0"/>
      <w:marRight w:val="0"/>
      <w:marTop w:val="0"/>
      <w:marBottom w:val="0"/>
      <w:divBdr>
        <w:top w:val="none" w:sz="0" w:space="0" w:color="auto"/>
        <w:left w:val="none" w:sz="0" w:space="0" w:color="auto"/>
        <w:bottom w:val="none" w:sz="0" w:space="0" w:color="auto"/>
        <w:right w:val="none" w:sz="0" w:space="0" w:color="auto"/>
      </w:divBdr>
    </w:div>
    <w:div w:id="1927766875">
      <w:bodyDiv w:val="1"/>
      <w:marLeft w:val="0"/>
      <w:marRight w:val="0"/>
      <w:marTop w:val="0"/>
      <w:marBottom w:val="0"/>
      <w:divBdr>
        <w:top w:val="none" w:sz="0" w:space="0" w:color="auto"/>
        <w:left w:val="none" w:sz="0" w:space="0" w:color="auto"/>
        <w:bottom w:val="none" w:sz="0" w:space="0" w:color="auto"/>
        <w:right w:val="none" w:sz="0" w:space="0" w:color="auto"/>
      </w:divBdr>
      <w:divsChild>
        <w:div w:id="1283220677">
          <w:marLeft w:val="0"/>
          <w:marRight w:val="0"/>
          <w:marTop w:val="0"/>
          <w:marBottom w:val="0"/>
          <w:divBdr>
            <w:top w:val="none" w:sz="0" w:space="0" w:color="auto"/>
            <w:left w:val="none" w:sz="0" w:space="0" w:color="auto"/>
            <w:bottom w:val="none" w:sz="0" w:space="0" w:color="auto"/>
            <w:right w:val="none" w:sz="0" w:space="0" w:color="auto"/>
          </w:divBdr>
          <w:divsChild>
            <w:div w:id="6300576">
              <w:marLeft w:val="0"/>
              <w:marRight w:val="0"/>
              <w:marTop w:val="0"/>
              <w:marBottom w:val="0"/>
              <w:divBdr>
                <w:top w:val="none" w:sz="0" w:space="0" w:color="auto"/>
                <w:left w:val="none" w:sz="0" w:space="0" w:color="auto"/>
                <w:bottom w:val="none" w:sz="0" w:space="0" w:color="auto"/>
                <w:right w:val="none" w:sz="0" w:space="0" w:color="auto"/>
              </w:divBdr>
              <w:divsChild>
                <w:div w:id="9459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0341">
      <w:bodyDiv w:val="1"/>
      <w:marLeft w:val="0"/>
      <w:marRight w:val="0"/>
      <w:marTop w:val="0"/>
      <w:marBottom w:val="0"/>
      <w:divBdr>
        <w:top w:val="none" w:sz="0" w:space="0" w:color="auto"/>
        <w:left w:val="none" w:sz="0" w:space="0" w:color="auto"/>
        <w:bottom w:val="none" w:sz="0" w:space="0" w:color="auto"/>
        <w:right w:val="none" w:sz="0" w:space="0" w:color="auto"/>
      </w:divBdr>
    </w:div>
    <w:div w:id="2073190092">
      <w:bodyDiv w:val="1"/>
      <w:marLeft w:val="0"/>
      <w:marRight w:val="0"/>
      <w:marTop w:val="0"/>
      <w:marBottom w:val="0"/>
      <w:divBdr>
        <w:top w:val="none" w:sz="0" w:space="0" w:color="auto"/>
        <w:left w:val="none" w:sz="0" w:space="0" w:color="auto"/>
        <w:bottom w:val="none" w:sz="0" w:space="0" w:color="auto"/>
        <w:right w:val="none" w:sz="0" w:space="0" w:color="auto"/>
      </w:divBdr>
    </w:div>
    <w:div w:id="20999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mapquest.com/documentation/tools/latitude-longitude-finder/" TargetMode="External"/><Relationship Id="rId18" Type="http://schemas.openxmlformats.org/officeDocument/2006/relationships/hyperlink" Target="https://pandas.pydata.org/docs/reference/api/pandas.DataFrame.copy.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google.com/spreadsheets/d/1FT2eVwX4GF1rFyrj3QFrXBSLD4qoWh4Mf0IcN0DjRIY/edit?usp=sharing" TargetMode="External"/><Relationship Id="rId7" Type="http://schemas.openxmlformats.org/officeDocument/2006/relationships/styles" Target="styles.xml"/><Relationship Id="rId12" Type="http://schemas.openxmlformats.org/officeDocument/2006/relationships/hyperlink" Target="https://openweathermap.org/forecast5" TargetMode="External"/><Relationship Id="rId17" Type="http://schemas.openxmlformats.org/officeDocument/2006/relationships/hyperlink" Target="https://pandas.pydata.org/docs/reference/api/pandas.DataFrame.apply.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eeksforgeeks.org/applying-lambda-functions-to-pandas-dataframe/" TargetMode="External"/><Relationship Id="rId20" Type="http://schemas.openxmlformats.org/officeDocument/2006/relationships/hyperlink" Target="https://openweathermap.org/weather-condition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ww.projectpro.io/article/pandas-apply-lambda/951"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stackoverflow.com/questions/70837397/good-alternative-to-pandas-append-method-now-that-it-is-being-deprecate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2024-07-12T00:00:00</PublishDate>
  <Abstract/>
  <CompanyAddress>S3988985@student.rmit.edu.au</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7DDB66E1BD48E45ABA8D97650F18464" ma:contentTypeVersion="6" ma:contentTypeDescription="Create a new document." ma:contentTypeScope="" ma:versionID="4c90983833052e3871ee7fd07d9b6c06">
  <xsd:schema xmlns:xsd="http://www.w3.org/2001/XMLSchema" xmlns:xs="http://www.w3.org/2001/XMLSchema" xmlns:p="http://schemas.microsoft.com/office/2006/metadata/properties" xmlns:ns2="3e522d3a-3d67-4c0a-be76-5d1e236c6954" xmlns:ns3="3d18a6e0-3858-45d2-becb-408417b40b10" targetNamespace="http://schemas.microsoft.com/office/2006/metadata/properties" ma:root="true" ma:fieldsID="42f3c86d97e715f7af6198b6513ff7de" ns2:_="" ns3:_="">
    <xsd:import namespace="3e522d3a-3d67-4c0a-be76-5d1e236c6954"/>
    <xsd:import namespace="3d18a6e0-3858-45d2-becb-408417b40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22d3a-3d67-4c0a-be76-5d1e236c69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18a6e0-3858-45d2-becb-408417b40b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EA77C-818C-485C-9D15-0AE78FCFDEE1}">
  <ds:schemaRefs>
    <ds:schemaRef ds:uri="http://schemas.microsoft.com/sharepoint/v3/contenttype/forms"/>
  </ds:schemaRefs>
</ds:datastoreItem>
</file>

<file path=customXml/itemProps3.xml><?xml version="1.0" encoding="utf-8"?>
<ds:datastoreItem xmlns:ds="http://schemas.openxmlformats.org/officeDocument/2006/customXml" ds:itemID="{BE19B6C7-3C77-4079-AD62-EEF8D8F0ABFF}">
  <ds:schemaRefs>
    <ds:schemaRef ds:uri="http://schemas.openxmlformats.org/officeDocument/2006/bibliography"/>
  </ds:schemaRefs>
</ds:datastoreItem>
</file>

<file path=customXml/itemProps4.xml><?xml version="1.0" encoding="utf-8"?>
<ds:datastoreItem xmlns:ds="http://schemas.openxmlformats.org/officeDocument/2006/customXml" ds:itemID="{D74CAF0B-8D1A-44F8-AAF4-6474D9A668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22d3a-3d67-4c0a-be76-5d1e236c6954"/>
    <ds:schemaRef ds:uri="3d18a6e0-3858-45d2-becb-408417b40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D4F4681-43EA-48EE-B8CC-BDBF868FBA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.~WRD0001</Template>
  <TotalTime>190</TotalTime>
  <Pages>8</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Motor log DASHBOARD</vt:lpstr>
    </vt:vector>
  </TitlesOfParts>
  <Company>RMIT University</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log DASHBOARD</dc:title>
  <dc:subject>Utilizing Power BI to create A weather DASHBOARD</dc:subject>
  <dc:creator>kiran jais chemmanatte</dc:creator>
  <cp:keywords/>
  <cp:lastModifiedBy>Kiran Jais Chemmanatte</cp:lastModifiedBy>
  <cp:revision>5</cp:revision>
  <cp:lastPrinted>2024-04-28T06:15:00Z</cp:lastPrinted>
  <dcterms:created xsi:type="dcterms:W3CDTF">2024-06-27T06:29:00Z</dcterms:created>
  <dcterms:modified xsi:type="dcterms:W3CDTF">2024-07-12T13:46:00Z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2020-08-04T01:31:59Z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ae164ad2-3671-4fc7-b89b-0000afc8a8fe</vt:lpwstr>
  </property>
  <property fmtid="{D5CDD505-2E9C-101B-9397-08002B2CF9AE}" pid="8" name="MSIP_Label_1b52b3a1-dbcb-41fb-a452-370cf542753f_ContentBits">
    <vt:lpwstr>0</vt:lpwstr>
  </property>
  <property fmtid="{D5CDD505-2E9C-101B-9397-08002B2CF9AE}" pid="9" name="ContentTypeId">
    <vt:lpwstr>0x010100E7DDB66E1BD48E45ABA8D97650F18464</vt:lpwstr>
  </property>
  <property fmtid="{D5CDD505-2E9C-101B-9397-08002B2CF9AE}" pid="10" name="xd_ProgID">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xd_Signature">
    <vt:bool>false</vt:bool>
  </property>
</Properties>
</file>